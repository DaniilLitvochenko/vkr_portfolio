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3AC4" w:rsidRPr="00A839A5" w:rsidRDefault="00510DEE" w:rsidP="00510DEE">
      <w:pPr>
        <w:pStyle w:val="Body"/>
        <w:tabs>
          <w:tab w:val="left" w:pos="6946"/>
        </w:tabs>
        <w:ind w:firstLine="1416"/>
        <w:rPr>
          <w:lang w:val="en-US"/>
        </w:rPr>
      </w:pPr>
      <w:r>
        <w:rPr>
          <w:noProof/>
        </w:rPr>
        <mc:AlternateContent>
          <mc:Choice Requires="wps">
            <w:drawing>
              <wp:anchor distT="57150" distB="57150" distL="57150" distR="57150" simplePos="0" relativeHeight="251662336" behindDoc="0" locked="0" layoutInCell="1" allowOverlap="1" wp14:anchorId="2128FA54" wp14:editId="3C183A30">
                <wp:simplePos x="0" y="0"/>
                <wp:positionH relativeFrom="page">
                  <wp:posOffset>3117850</wp:posOffset>
                </wp:positionH>
                <wp:positionV relativeFrom="line">
                  <wp:posOffset>-8890</wp:posOffset>
                </wp:positionV>
                <wp:extent cx="4110355" cy="9220200"/>
                <wp:effectExtent l="0" t="0" r="4445" b="0"/>
                <wp:wrapNone/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0355" cy="92202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600" y="0"/>
                              </a:lnTo>
                              <a:lnTo>
                                <a:pt x="21600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548F9" w:rsidRDefault="00510DEE">
                            <w:pPr>
                              <w:pStyle w:val="NewletterBodyText"/>
                              <w:spacing w:line="276" w:lineRule="auto"/>
                              <w:ind w:left="0"/>
                              <w:jc w:val="center"/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34"/>
                                <w:szCs w:val="28"/>
                                <w:u w:color="595959"/>
                              </w:rPr>
                            </w:pPr>
                            <w:r w:rsidRPr="00004F5F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36"/>
                                <w:szCs w:val="28"/>
                                <w:u w:color="595959"/>
                                <w:lang w:val="ru-RU"/>
                              </w:rPr>
                              <w:t>Основы</w:t>
                            </w:r>
                            <w:r w:rsidRPr="00004F5F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34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004F5F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34"/>
                                <w:szCs w:val="28"/>
                                <w:u w:color="595959"/>
                                <w:lang w:val="ru-RU"/>
                              </w:rPr>
                              <w:t>работы</w:t>
                            </w:r>
                            <w:r w:rsidRPr="00004F5F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34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004F5F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34"/>
                                <w:szCs w:val="28"/>
                                <w:u w:color="595959"/>
                                <w:lang w:val="ru-RU"/>
                              </w:rPr>
                              <w:t>с</w:t>
                            </w:r>
                            <w:r w:rsidRPr="00004F5F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34"/>
                                <w:szCs w:val="28"/>
                                <w:u w:color="595959"/>
                                <w:lang w:val="ru-RU"/>
                              </w:rPr>
                              <w:t xml:space="preserve"> </w:t>
                            </w:r>
                            <w:r w:rsidRPr="00004F5F">
                              <w:rPr>
                                <w:rFonts w:hAnsi="Arial"/>
                                <w:b/>
                                <w:bCs/>
                                <w:i/>
                                <w:iCs/>
                                <w:color w:val="FF2C21"/>
                                <w:sz w:val="34"/>
                                <w:szCs w:val="28"/>
                                <w:u w:color="595959"/>
                              </w:rPr>
                              <w:t>Maxima</w:t>
                            </w:r>
                          </w:p>
                          <w:p w:rsidR="00004F5F" w:rsidRDefault="00004F5F">
                            <w:pPr>
                              <w:pStyle w:val="NewletterBodyText"/>
                              <w:spacing w:line="276" w:lineRule="auto"/>
                              <w:ind w:left="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595959"/>
                                <w:sz w:val="40"/>
                                <w:szCs w:val="28"/>
                                <w:u w:color="595959"/>
                                <w:lang w:val="ru-RU"/>
                              </w:rPr>
                            </w:pPr>
                          </w:p>
                          <w:p w:rsidR="00004F5F" w:rsidRPr="00004F5F" w:rsidRDefault="00004F5F">
                            <w:pPr>
                              <w:pStyle w:val="NewletterBodyText"/>
                              <w:spacing w:line="276" w:lineRule="auto"/>
                              <w:ind w:left="0"/>
                              <w:jc w:val="center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595959"/>
                                <w:sz w:val="40"/>
                                <w:szCs w:val="28"/>
                                <w:u w:color="595959"/>
                                <w:lang w:val="ru-RU"/>
                              </w:rPr>
                            </w:pPr>
                          </w:p>
                          <w:p w:rsidR="00630A5A" w:rsidRPr="00004F5F" w:rsidRDefault="00510DEE" w:rsidP="00630A5A">
                            <w:pPr>
                              <w:ind w:firstLine="708"/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Максим</w:t>
                            </w:r>
                            <w:r w:rsidR="00630A5A" w:rsidRPr="00004F5F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а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во многом похож</w:t>
                            </w:r>
                            <w:r w:rsidR="00630A5A"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а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на традиционную</w:t>
                            </w:r>
                            <w:r w:rsidR="00630A5A"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работу с математическими формулами, что практически сводит на нет психологический барьер в начале работы с программой.</w:t>
                            </w:r>
                          </w:p>
                          <w:p w:rsidR="00630A5A" w:rsidRPr="00004F5F" w:rsidRDefault="00510DEE" w:rsidP="00510DEE">
                            <w:p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</w:t>
                            </w:r>
                            <w:r w:rsidR="00630A5A"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ab/>
                            </w:r>
                            <w:r w:rsidR="00630A5A" w:rsidRPr="00004F5F">
                              <w:rPr>
                                <w:i/>
                                <w:color w:val="595959" w:themeColor="text1" w:themeTint="A6"/>
                                <w:sz w:val="32"/>
                              </w:rPr>
                              <w:t>Maxima</w:t>
                            </w:r>
                            <w:r w:rsidR="00630A5A"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-консольное приложение с </w:t>
                            </w:r>
                            <w:r w:rsidR="00630A5A" w:rsidRPr="00004F5F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графическим интерфейсом</w:t>
                            </w:r>
                            <w:r w:rsidR="00630A5A"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, основные действия выполняются через меню:</w:t>
                            </w:r>
                          </w:p>
                          <w:p w:rsidR="00630A5A" w:rsidRPr="00004F5F" w:rsidRDefault="00630A5A" w:rsidP="00510DEE">
                            <w:p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3C987B88" wp14:editId="3CA4CE18">
                                  <wp:extent cx="4013200" cy="488950"/>
                                  <wp:effectExtent l="0" t="0" r="6350" b="635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 rotWithShape="1">
                                          <a:blip r:embed="rId7"/>
                                          <a:srcRect b="5753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13200" cy="4889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630A5A" w:rsidRPr="00004F5F" w:rsidRDefault="00630A5A" w:rsidP="00510DEE">
                            <w:p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ab/>
                            </w:r>
                            <w:r w:rsidRPr="00004F5F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Ввод выражений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осуществляется через консоль с помощью соответствующих команд, например:</w:t>
                            </w:r>
                          </w:p>
                          <w:p w:rsidR="00630A5A" w:rsidRPr="00004F5F" w:rsidRDefault="00630A5A" w:rsidP="00510DEE">
                            <w:p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3306AB70" wp14:editId="1A55DBBF">
                                  <wp:extent cx="1496559" cy="1111250"/>
                                  <wp:effectExtent l="0" t="0" r="8890" b="0"/>
                                  <wp:docPr id="12" name="Рисунок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33366" cy="113858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004F5F">
                              <w:rPr>
                                <w:noProof/>
                                <w:sz w:val="32"/>
                              </w:rPr>
                              <w:drawing>
                                <wp:inline distT="0" distB="0" distL="0" distR="0" wp14:anchorId="550776D9" wp14:editId="09A5B516">
                                  <wp:extent cx="1422400" cy="1039447"/>
                                  <wp:effectExtent l="0" t="0" r="6350" b="8890"/>
                                  <wp:docPr id="13" name="Рисунок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39273" cy="105177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107C6A" w:rsidRPr="00004F5F" w:rsidRDefault="00107C6A" w:rsidP="00510DEE">
                            <w:pPr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ab/>
                            </w:r>
                            <w:r w:rsidRPr="00004F5F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Структурирование:</w:t>
                            </w:r>
                          </w:p>
                          <w:p w:rsidR="00107C6A" w:rsidRPr="00004F5F" w:rsidRDefault="00107C6A" w:rsidP="00004F5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Команды должны заканчиваться на «;»;</w:t>
                            </w:r>
                          </w:p>
                          <w:p w:rsidR="00107C6A" w:rsidRPr="00004F5F" w:rsidRDefault="00107C6A" w:rsidP="00004F5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Присваивание осуществляется «:»;</w:t>
                            </w:r>
                          </w:p>
                          <w:p w:rsidR="00107C6A" w:rsidRPr="00004F5F" w:rsidRDefault="00107C6A" w:rsidP="00004F5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%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</w:rPr>
                              <w:t>i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(номер команды) выводит команду;</w:t>
                            </w:r>
                          </w:p>
                          <w:p w:rsidR="00107C6A" w:rsidRPr="00004F5F" w:rsidRDefault="00107C6A" w:rsidP="00004F5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«$» блокирует вывод отдельных команд;</w:t>
                            </w:r>
                          </w:p>
                          <w:p w:rsidR="00107C6A" w:rsidRPr="00004F5F" w:rsidRDefault="00107C6A" w:rsidP="00004F5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</w:rPr>
                              <w:t>numer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после команды выдает значение, а не выражение;</w:t>
                            </w:r>
                          </w:p>
                          <w:p w:rsidR="00107C6A" w:rsidRPr="00004F5F" w:rsidRDefault="00107C6A" w:rsidP="00004F5F">
                            <w:pPr>
                              <w:pStyle w:val="aa"/>
                              <w:numPr>
                                <w:ilvl w:val="0"/>
                                <w:numId w:val="1"/>
                              </w:numPr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Константы имеют свои обозначения, описанные в справке.</w:t>
                            </w:r>
                          </w:p>
                          <w:p w:rsidR="00004F5F" w:rsidRPr="00004F5F" w:rsidRDefault="00004F5F" w:rsidP="00004F5F">
                            <w:pPr>
                              <w:ind w:left="708"/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</w:pPr>
                            <w:r w:rsidRPr="00004F5F">
                              <w:rPr>
                                <w:b/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Вычисления выполняются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сочетанием клавиш 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</w:rPr>
                              <w:t>shift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>+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</w:rPr>
                              <w:t>enter</w:t>
                            </w:r>
                            <w:r w:rsidRPr="00004F5F">
                              <w:rPr>
                                <w:i/>
                                <w:color w:val="595959" w:themeColor="text1" w:themeTint="A6"/>
                                <w:sz w:val="32"/>
                                <w:lang w:val="ru-RU"/>
                              </w:rPr>
                              <w:t xml:space="preserve"> после ввода выражения.</w:t>
                            </w:r>
                          </w:p>
                          <w:p w:rsidR="00107C6A" w:rsidRPr="00004F5F" w:rsidRDefault="00107C6A" w:rsidP="00510DEE">
                            <w:pPr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</w:p>
                          <w:p w:rsidR="00107C6A" w:rsidRPr="00004F5F" w:rsidRDefault="00107C6A" w:rsidP="00510DEE">
                            <w:pPr>
                              <w:rPr>
                                <w:i/>
                                <w:color w:val="595959" w:themeColor="text1" w:themeTint="A6"/>
                                <w:sz w:val="28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28FA54" id="officeArt object" o:spid="_x0000_s1026" style="position:absolute;left:0;text-align:left;margin-left:245.5pt;margin-top:-.7pt;width:323.65pt;height:726pt;z-index:251662336;visibility:visible;mso-wrap-style:square;mso-height-percent:0;mso-wrap-distance-left:4.5pt;mso-wrap-distance-top:4.5pt;mso-wrap-distance-right:4.5pt;mso-wrap-distance-bottom:4.5pt;mso-position-horizontal:absolute;mso-position-horizontal-relative:page;mso-position-vertical:absolute;mso-position-vertical-relative:line;mso-height-percent:0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" adj="-11796480,,5400" path="m,l21600,r,21600l,21600,,xe" filled="f" stroked="f">
                <v:stroke joinstyle="miter"/>
                <v:formulas/>
                <v:path arrowok="t" o:extrusionok="f" o:connecttype="custom" o:connectlocs="2055178,4610100;2055178,4610100;2055178,4610100;2055178,4610100" o:connectangles="0,90,180,270" textboxrect="0,0,21600,21600"/>
                <v:textbox inset="1.2699mm,1.2699mm,1.2699mm,1.2699mm">
                  <w:txbxContent>
                    <w:p w:rsidR="00E548F9" w:rsidRDefault="00510DEE">
                      <w:pPr>
                        <w:pStyle w:val="NewletterBodyText"/>
                        <w:spacing w:line="276" w:lineRule="auto"/>
                        <w:ind w:left="0"/>
                        <w:jc w:val="center"/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34"/>
                          <w:szCs w:val="28"/>
                          <w:u w:color="595959"/>
                        </w:rPr>
                      </w:pPr>
                      <w:r w:rsidRPr="00004F5F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36"/>
                          <w:szCs w:val="28"/>
                          <w:u w:color="595959"/>
                          <w:lang w:val="ru-RU"/>
                        </w:rPr>
                        <w:t>Основы</w:t>
                      </w:r>
                      <w:r w:rsidRPr="00004F5F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34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004F5F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34"/>
                          <w:szCs w:val="28"/>
                          <w:u w:color="595959"/>
                          <w:lang w:val="ru-RU"/>
                        </w:rPr>
                        <w:t>работы</w:t>
                      </w:r>
                      <w:r w:rsidRPr="00004F5F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34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004F5F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34"/>
                          <w:szCs w:val="28"/>
                          <w:u w:color="595959"/>
                          <w:lang w:val="ru-RU"/>
                        </w:rPr>
                        <w:t>с</w:t>
                      </w:r>
                      <w:r w:rsidRPr="00004F5F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34"/>
                          <w:szCs w:val="28"/>
                          <w:u w:color="595959"/>
                          <w:lang w:val="ru-RU"/>
                        </w:rPr>
                        <w:t xml:space="preserve"> </w:t>
                      </w:r>
                      <w:r w:rsidRPr="00004F5F">
                        <w:rPr>
                          <w:rFonts w:hAnsi="Arial"/>
                          <w:b/>
                          <w:bCs/>
                          <w:i/>
                          <w:iCs/>
                          <w:color w:val="FF2C21"/>
                          <w:sz w:val="34"/>
                          <w:szCs w:val="28"/>
                          <w:u w:color="595959"/>
                        </w:rPr>
                        <w:t>Maxima</w:t>
                      </w:r>
                    </w:p>
                    <w:p w:rsidR="00004F5F" w:rsidRDefault="00004F5F">
                      <w:pPr>
                        <w:pStyle w:val="NewletterBodyText"/>
                        <w:spacing w:line="276" w:lineRule="auto"/>
                        <w:ind w:left="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595959"/>
                          <w:sz w:val="40"/>
                          <w:szCs w:val="28"/>
                          <w:u w:color="595959"/>
                          <w:lang w:val="ru-RU"/>
                        </w:rPr>
                      </w:pPr>
                    </w:p>
                    <w:p w:rsidR="00004F5F" w:rsidRPr="00004F5F" w:rsidRDefault="00004F5F">
                      <w:pPr>
                        <w:pStyle w:val="NewletterBodyText"/>
                        <w:spacing w:line="276" w:lineRule="auto"/>
                        <w:ind w:left="0"/>
                        <w:jc w:val="center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595959"/>
                          <w:sz w:val="40"/>
                          <w:szCs w:val="28"/>
                          <w:u w:color="595959"/>
                          <w:lang w:val="ru-RU"/>
                        </w:rPr>
                      </w:pPr>
                    </w:p>
                    <w:p w:rsidR="00630A5A" w:rsidRPr="00004F5F" w:rsidRDefault="00510DEE" w:rsidP="00630A5A">
                      <w:pPr>
                        <w:ind w:firstLine="708"/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Максим</w:t>
                      </w:r>
                      <w:r w:rsidR="00630A5A" w:rsidRPr="00004F5F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а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во многом похож</w:t>
                      </w:r>
                      <w:r w:rsidR="00630A5A"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а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на традиционную</w:t>
                      </w:r>
                      <w:r w:rsidR="00630A5A"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работу с математическими формулами, что практически сводит на нет психологический барьер в начале работы с программой.</w:t>
                      </w:r>
                    </w:p>
                    <w:p w:rsidR="00630A5A" w:rsidRPr="00004F5F" w:rsidRDefault="00510DEE" w:rsidP="00510DEE">
                      <w:p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</w:t>
                      </w:r>
                      <w:r w:rsidR="00630A5A"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ab/>
                      </w:r>
                      <w:r w:rsidR="00630A5A" w:rsidRPr="00004F5F">
                        <w:rPr>
                          <w:i/>
                          <w:color w:val="595959" w:themeColor="text1" w:themeTint="A6"/>
                          <w:sz w:val="32"/>
                        </w:rPr>
                        <w:t>Maxima</w:t>
                      </w:r>
                      <w:r w:rsidR="00630A5A"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-консольное приложение с </w:t>
                      </w:r>
                      <w:r w:rsidR="00630A5A" w:rsidRPr="00004F5F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графическим интерфейсом</w:t>
                      </w:r>
                      <w:r w:rsidR="00630A5A"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, основные действия выполняются через меню:</w:t>
                      </w:r>
                    </w:p>
                    <w:p w:rsidR="00630A5A" w:rsidRPr="00004F5F" w:rsidRDefault="00630A5A" w:rsidP="00510DEE">
                      <w:p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3C987B88" wp14:editId="3CA4CE18">
                            <wp:extent cx="4013200" cy="488950"/>
                            <wp:effectExtent l="0" t="0" r="6350" b="635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 rotWithShape="1">
                                    <a:blip r:embed="rId7"/>
                                    <a:srcRect b="5753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4013200" cy="48895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630A5A" w:rsidRPr="00004F5F" w:rsidRDefault="00630A5A" w:rsidP="00510DEE">
                      <w:p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ab/>
                      </w:r>
                      <w:r w:rsidRPr="00004F5F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Ввод выражений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осуществляется через консоль с помощью соответствующих команд, например:</w:t>
                      </w:r>
                    </w:p>
                    <w:p w:rsidR="00630A5A" w:rsidRPr="00004F5F" w:rsidRDefault="00630A5A" w:rsidP="00510DEE">
                      <w:p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3306AB70" wp14:editId="1A55DBBF">
                            <wp:extent cx="1496559" cy="1111250"/>
                            <wp:effectExtent l="0" t="0" r="8890" b="0"/>
                            <wp:docPr id="12" name="Рисунок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33366" cy="113858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004F5F">
                        <w:rPr>
                          <w:noProof/>
                          <w:sz w:val="32"/>
                        </w:rPr>
                        <w:drawing>
                          <wp:inline distT="0" distB="0" distL="0" distR="0" wp14:anchorId="550776D9" wp14:editId="09A5B516">
                            <wp:extent cx="1422400" cy="1039447"/>
                            <wp:effectExtent l="0" t="0" r="6350" b="8890"/>
                            <wp:docPr id="13" name="Рисунок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39273" cy="105177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107C6A" w:rsidRPr="00004F5F" w:rsidRDefault="00107C6A" w:rsidP="00510DEE">
                      <w:pPr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ab/>
                      </w:r>
                      <w:r w:rsidRPr="00004F5F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Структурирование:</w:t>
                      </w:r>
                    </w:p>
                    <w:p w:rsidR="00107C6A" w:rsidRPr="00004F5F" w:rsidRDefault="00107C6A" w:rsidP="00004F5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Команды должны заканчиваться на «;»;</w:t>
                      </w:r>
                    </w:p>
                    <w:p w:rsidR="00107C6A" w:rsidRPr="00004F5F" w:rsidRDefault="00107C6A" w:rsidP="00004F5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Присваивание осуществляется «:»;</w:t>
                      </w:r>
                    </w:p>
                    <w:p w:rsidR="00107C6A" w:rsidRPr="00004F5F" w:rsidRDefault="00107C6A" w:rsidP="00004F5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%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</w:rPr>
                        <w:t>i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(номер команды) выводит команду;</w:t>
                      </w:r>
                    </w:p>
                    <w:p w:rsidR="00107C6A" w:rsidRPr="00004F5F" w:rsidRDefault="00107C6A" w:rsidP="00004F5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«$» блокирует вывод отдельных команд;</w:t>
                      </w:r>
                    </w:p>
                    <w:p w:rsidR="00107C6A" w:rsidRPr="00004F5F" w:rsidRDefault="00107C6A" w:rsidP="00004F5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</w:rPr>
                        <w:t>numer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после команды выдает значение, а не выражение;</w:t>
                      </w:r>
                    </w:p>
                    <w:p w:rsidR="00107C6A" w:rsidRPr="00004F5F" w:rsidRDefault="00107C6A" w:rsidP="00004F5F">
                      <w:pPr>
                        <w:pStyle w:val="aa"/>
                        <w:numPr>
                          <w:ilvl w:val="0"/>
                          <w:numId w:val="1"/>
                        </w:numPr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Константы имеют свои обозначения, описанные в справке.</w:t>
                      </w:r>
                    </w:p>
                    <w:p w:rsidR="00004F5F" w:rsidRPr="00004F5F" w:rsidRDefault="00004F5F" w:rsidP="00004F5F">
                      <w:pPr>
                        <w:ind w:left="708"/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</w:pPr>
                      <w:r w:rsidRPr="00004F5F">
                        <w:rPr>
                          <w:b/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Вычисления выполняются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сочетанием клавиш 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</w:rPr>
                        <w:t>shift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>+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</w:rPr>
                        <w:t>enter</w:t>
                      </w:r>
                      <w:r w:rsidRPr="00004F5F">
                        <w:rPr>
                          <w:i/>
                          <w:color w:val="595959" w:themeColor="text1" w:themeTint="A6"/>
                          <w:sz w:val="32"/>
                          <w:lang w:val="ru-RU"/>
                        </w:rPr>
                        <w:t xml:space="preserve"> после ввода выражения.</w:t>
                      </w:r>
                    </w:p>
                    <w:p w:rsidR="00107C6A" w:rsidRPr="00004F5F" w:rsidRDefault="00107C6A" w:rsidP="00510DEE">
                      <w:pPr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</w:p>
                    <w:p w:rsidR="00107C6A" w:rsidRPr="00004F5F" w:rsidRDefault="00107C6A" w:rsidP="00510DEE">
                      <w:pPr>
                        <w:rPr>
                          <w:i/>
                          <w:color w:val="595959" w:themeColor="text1" w:themeTint="A6"/>
                          <w:sz w:val="28"/>
                          <w:lang w:val="ru-RU"/>
                        </w:rPr>
                      </w:pP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3E3AC4">
        <w:rPr>
          <w:noProof/>
        </w:rPr>
        <w:drawing>
          <wp:inline distT="0" distB="0" distL="0" distR="0">
            <wp:extent cx="939800" cy="939800"/>
            <wp:effectExtent l="0" t="0" r="0" b="0"/>
            <wp:docPr id="9" name="Рисунок 9" descr="http://www.ub.edu/informaticapersonal/programari/wp-content/uploads/sites/8/2018/05/Maxima-300x3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www.ub.edu/informaticapersonal/programari/wp-content/uploads/sites/8/2018/05/Maxima-300x30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E3AC4" w:rsidRDefault="00A839A5" w:rsidP="00666669">
      <w:pPr>
        <w:pStyle w:val="Body"/>
        <w:tabs>
          <w:tab w:val="left" w:pos="6946"/>
        </w:tabs>
      </w:pPr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 wp14:anchorId="78502623" wp14:editId="35D400A1">
                <wp:simplePos x="0" y="0"/>
                <wp:positionH relativeFrom="page">
                  <wp:posOffset>2768600</wp:posOffset>
                </wp:positionH>
                <wp:positionV relativeFrom="line">
                  <wp:posOffset>111760</wp:posOffset>
                </wp:positionV>
                <wp:extent cx="19050" cy="8121650"/>
                <wp:effectExtent l="0" t="0" r="19050" b="12700"/>
                <wp:wrapSquare wrapText="bothSides" distT="152400" distB="152400" distL="152400" distR="152400"/>
                <wp:docPr id="1073741830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0" cy="8121650"/>
                        </a:xfrm>
                        <a:prstGeom prst="line">
                          <a:avLst/>
                        </a:prstGeom>
                        <a:noFill/>
                        <a:ln w="25400" cap="flat" cmpd="sng" algn="ctr">
                          <a:solidFill>
                            <a:srgbClr val="BFBFBF"/>
                          </a:solidFill>
                          <a:prstDash val="solid"/>
                          <a:miter lim="400000"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84680C" id="officeArt object" o:spid="_x0000_s1026" style="position:absolute;flip:y;z-index:251665408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line;mso-width-percent:0;mso-height-percent:0;mso-width-relative:margin;mso-height-relative:margin" from="218pt,8.8pt" to="219.5pt,64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" strokecolor="#bfbfbf" strokeweight="2pt">
                <v:stroke miterlimit="4" joinstyle="miter"/>
                <w10:wrap type="square" anchorx="page" anchory="line"/>
              </v:line>
            </w:pict>
          </mc:Fallback>
        </mc:AlternateContent>
      </w:r>
      <w:r w:rsidR="00004F5F">
        <w:rPr>
          <w:noProof/>
        </w:rPr>
        <mc:AlternateContent>
          <mc:Choice Requires="wps">
            <w:drawing>
              <wp:anchor distT="50800" distB="50800" distL="50800" distR="50800" simplePos="0" relativeHeight="251664384" behindDoc="0" locked="0" layoutInCell="1" allowOverlap="1" wp14:anchorId="4BBDFD7E" wp14:editId="52B29BEC">
                <wp:simplePos x="0" y="0"/>
                <wp:positionH relativeFrom="margin">
                  <wp:posOffset>139065</wp:posOffset>
                </wp:positionH>
                <wp:positionV relativeFrom="line">
                  <wp:posOffset>35560</wp:posOffset>
                </wp:positionV>
                <wp:extent cx="1898650" cy="7975600"/>
                <wp:effectExtent l="0" t="0" r="6350" b="6350"/>
                <wp:wrapNone/>
                <wp:docPr id="1073741831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98650" cy="7975600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wd2" y="hd2"/>
                            </a:cxn>
                            <a:cxn ang="5400000">
                              <a:pos x="wd2" y="hd2"/>
                            </a:cxn>
                            <a:cxn ang="10800000">
                              <a:pos x="wd2" y="hd2"/>
                            </a:cxn>
                            <a:cxn ang="16200000">
                              <a:pos x="wd2" y="hd2"/>
                            </a:cxn>
                          </a:cxnLst>
                          <a:rect l="0" t="0" r="r" b="b"/>
                          <a:pathLst>
                            <a:path w="21600" h="21600" extrusionOk="0">
                              <a:moveTo>
                                <a:pt x="0" y="0"/>
                              </a:moveTo>
                              <a:lnTo>
                                <a:pt x="21599" y="0"/>
                              </a:lnTo>
                              <a:lnTo>
                                <a:pt x="21599" y="21600"/>
                              </a:lnTo>
                              <a:lnTo>
                                <a:pt x="0" y="21600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ffectLst/>
                        <a:ex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:rsidR="00E548F9" w:rsidRPr="00004F5F" w:rsidRDefault="00510DEE" w:rsidP="00EF4EB5">
                            <w:pPr>
                              <w:pStyle w:val="a4"/>
                              <w:jc w:val="right"/>
                              <w:rPr>
                                <w:rFonts w:ascii="Arial" w:eastAsia="Arial" w:hAnsi="Arial" w:cs="Arial"/>
                                <w:b/>
                                <w:bCs/>
                                <w:i/>
                                <w:iCs/>
                                <w:color w:val="595959"/>
                                <w:sz w:val="36"/>
                                <w:szCs w:val="28"/>
                                <w:u w:color="595959"/>
                              </w:rPr>
                            </w:pPr>
                            <w:r w:rsidRPr="00004F5F">
                              <w:rPr>
                                <w:b/>
                                <w:bCs/>
                                <w:i/>
                                <w:iCs/>
                                <w:color w:val="FF2C21"/>
                                <w:sz w:val="32"/>
                                <w:szCs w:val="28"/>
                                <w:u w:color="595959"/>
                              </w:rPr>
                              <w:t>Содержание</w:t>
                            </w:r>
                          </w:p>
                          <w:p w:rsidR="00E548F9" w:rsidRDefault="00510DEE" w:rsidP="00630A5A">
                            <w:pPr>
                              <w:pStyle w:val="a4"/>
                              <w:spacing w:before="27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Основные</w:t>
                            </w: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 xml:space="preserve"> </w:t>
                            </w: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принципы</w:t>
                            </w:r>
                          </w:p>
                          <w:p w:rsidR="00004F5F" w:rsidRPr="00004F5F" w:rsidRDefault="00004F5F" w:rsidP="00630A5A">
                            <w:pPr>
                              <w:pStyle w:val="a4"/>
                              <w:spacing w:before="270" w:after="240"/>
                              <w:jc w:val="right"/>
                              <w:rPr>
                                <w:rFonts w:ascii="Arial" w:eastAsia="Arial" w:hAnsi="Arial" w:cs="Arial"/>
                                <w:i/>
                                <w:iCs/>
                                <w:color w:val="595959"/>
                                <w:sz w:val="36"/>
                                <w:szCs w:val="28"/>
                                <w:u w:color="595959"/>
                              </w:rPr>
                            </w:pPr>
                          </w:p>
                          <w:p w:rsidR="00E548F9" w:rsidRDefault="00510DEE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Интерфейс</w:t>
                            </w:r>
                          </w:p>
                          <w:p w:rsidR="00004F5F" w:rsidRP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510DEE" w:rsidRPr="00004F5F" w:rsidRDefault="00510DEE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Ввод</w:t>
                            </w:r>
                            <w:r w:rsidR="00630A5A"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 xml:space="preserve"> </w:t>
                            </w:r>
                            <w:r w:rsidR="00630A5A"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выражений</w:t>
                            </w:r>
                          </w:p>
                          <w:p w:rsid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510DEE" w:rsidRPr="00004F5F" w:rsidRDefault="00510DEE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Структурирование</w:t>
                            </w: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 xml:space="preserve"> </w:t>
                            </w: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команд</w:t>
                            </w:r>
                          </w:p>
                          <w:p w:rsid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004F5F" w:rsidRDefault="00004F5F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</w:p>
                          <w:p w:rsidR="00510DEE" w:rsidRPr="00004F5F" w:rsidRDefault="00510DEE" w:rsidP="00EF4EB5">
                            <w:pPr>
                              <w:pStyle w:val="a4"/>
                              <w:spacing w:before="520" w:after="240"/>
                              <w:jc w:val="right"/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</w:pP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Выполнение</w:t>
                            </w: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 xml:space="preserve"> </w:t>
                            </w:r>
                            <w:r w:rsidRPr="00004F5F">
                              <w:rPr>
                                <w:i/>
                                <w:iCs/>
                                <w:color w:val="595959"/>
                                <w:sz w:val="32"/>
                                <w:szCs w:val="28"/>
                                <w:u w:color="595959"/>
                              </w:rPr>
                              <w:t>вычислений</w:t>
                            </w:r>
                          </w:p>
                          <w:p w:rsidR="00510DEE" w:rsidRDefault="00510DEE" w:rsidP="00EF4EB5">
                            <w:pPr>
                              <w:pStyle w:val="a4"/>
                              <w:spacing w:before="520" w:after="240"/>
                              <w:jc w:val="right"/>
                            </w:pPr>
                          </w:p>
                        </w:txbxContent>
                      </wps:txbx>
                      <wps:bodyPr rot="0" spcFirstLastPara="1" vertOverflow="overflow" horzOverflow="overflow" vert="horz" wrap="square" lIns="45718" tIns="45718" rIns="45718" bIns="45718" numCol="1" spcCol="38100" rtlCol="0" anchor="t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DFD7E" id="_x0000_s1027" style="position:absolute;margin-left:10.95pt;margin-top:2.8pt;width:149.5pt;height:628pt;z-index:251664384;visibility:visible;mso-wrap-style:square;mso-width-percent:0;mso-height-percent:0;mso-wrap-distance-left:4pt;mso-wrap-distance-top:4pt;mso-wrap-distance-right:4pt;mso-wrap-distance-bottom:4pt;mso-position-horizontal:absolute;mso-position-horizontal-relative:margin;mso-position-vertical:absolute;mso-position-vertical-relative:line;mso-width-percent:0;mso-height-percent:0;mso-width-relative:margin;mso-height-relative:margin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" adj="-11796480,,5400" path="m,l21599,r,21600l,21600,,xe" filled="f" stroked="f">
                <v:stroke joinstyle="miter"/>
                <v:formulas/>
                <v:path arrowok="t" o:extrusionok="f" o:connecttype="custom" o:connectlocs="949325,3987800;949325,3987800;949325,3987800;949325,3987800" o:connectangles="0,90,180,270" textboxrect="0,0,21600,21600"/>
                <v:textbox inset="1.2699mm,1.2699mm,1.2699mm,1.2699mm">
                  <w:txbxContent>
                    <w:p w:rsidR="00E548F9" w:rsidRPr="00004F5F" w:rsidRDefault="00510DEE" w:rsidP="00EF4EB5">
                      <w:pPr>
                        <w:pStyle w:val="a4"/>
                        <w:jc w:val="right"/>
                        <w:rPr>
                          <w:rFonts w:ascii="Arial" w:eastAsia="Arial" w:hAnsi="Arial" w:cs="Arial"/>
                          <w:b/>
                          <w:bCs/>
                          <w:i/>
                          <w:iCs/>
                          <w:color w:val="595959"/>
                          <w:sz w:val="36"/>
                          <w:szCs w:val="28"/>
                          <w:u w:color="595959"/>
                        </w:rPr>
                      </w:pPr>
                      <w:r w:rsidRPr="00004F5F">
                        <w:rPr>
                          <w:b/>
                          <w:bCs/>
                          <w:i/>
                          <w:iCs/>
                          <w:color w:val="FF2C21"/>
                          <w:sz w:val="32"/>
                          <w:szCs w:val="28"/>
                          <w:u w:color="595959"/>
                        </w:rPr>
                        <w:t>Содержание</w:t>
                      </w:r>
                    </w:p>
                    <w:p w:rsidR="00E548F9" w:rsidRDefault="00510DEE" w:rsidP="00630A5A">
                      <w:pPr>
                        <w:pStyle w:val="a4"/>
                        <w:spacing w:before="27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Основные</w:t>
                      </w: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 xml:space="preserve"> </w:t>
                      </w: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принципы</w:t>
                      </w:r>
                    </w:p>
                    <w:p w:rsidR="00004F5F" w:rsidRPr="00004F5F" w:rsidRDefault="00004F5F" w:rsidP="00630A5A">
                      <w:pPr>
                        <w:pStyle w:val="a4"/>
                        <w:spacing w:before="270" w:after="240"/>
                        <w:jc w:val="right"/>
                        <w:rPr>
                          <w:rFonts w:ascii="Arial" w:eastAsia="Arial" w:hAnsi="Arial" w:cs="Arial"/>
                          <w:i/>
                          <w:iCs/>
                          <w:color w:val="595959"/>
                          <w:sz w:val="36"/>
                          <w:szCs w:val="28"/>
                          <w:u w:color="595959"/>
                        </w:rPr>
                      </w:pPr>
                    </w:p>
                    <w:p w:rsidR="00E548F9" w:rsidRDefault="00510DEE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Интерфейс</w:t>
                      </w:r>
                    </w:p>
                    <w:p w:rsidR="00004F5F" w:rsidRP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510DEE" w:rsidRPr="00004F5F" w:rsidRDefault="00510DEE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Ввод</w:t>
                      </w:r>
                      <w:r w:rsidR="00630A5A"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 xml:space="preserve"> </w:t>
                      </w:r>
                      <w:r w:rsidR="00630A5A"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выражений</w:t>
                      </w:r>
                    </w:p>
                    <w:p w:rsid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510DEE" w:rsidRPr="00004F5F" w:rsidRDefault="00510DEE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Структурирование</w:t>
                      </w: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 xml:space="preserve"> </w:t>
                      </w: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команд</w:t>
                      </w:r>
                    </w:p>
                    <w:p w:rsid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004F5F" w:rsidRDefault="00004F5F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</w:p>
                    <w:p w:rsidR="00510DEE" w:rsidRPr="00004F5F" w:rsidRDefault="00510DEE" w:rsidP="00EF4EB5">
                      <w:pPr>
                        <w:pStyle w:val="a4"/>
                        <w:spacing w:before="520" w:after="240"/>
                        <w:jc w:val="right"/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</w:pP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Выполнение</w:t>
                      </w: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 xml:space="preserve"> </w:t>
                      </w:r>
                      <w:r w:rsidRPr="00004F5F">
                        <w:rPr>
                          <w:i/>
                          <w:iCs/>
                          <w:color w:val="595959"/>
                          <w:sz w:val="32"/>
                          <w:szCs w:val="28"/>
                          <w:u w:color="595959"/>
                        </w:rPr>
                        <w:t>вычислений</w:t>
                      </w:r>
                    </w:p>
                    <w:p w:rsidR="00510DEE" w:rsidRDefault="00510DEE" w:rsidP="00EF4EB5">
                      <w:pPr>
                        <w:pStyle w:val="a4"/>
                        <w:spacing w:before="520" w:after="240"/>
                        <w:jc w:val="right"/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</w:p>
    <w:p w:rsidR="003E3AC4" w:rsidRDefault="003E3AC4" w:rsidP="00666669">
      <w:pPr>
        <w:pStyle w:val="Body"/>
        <w:tabs>
          <w:tab w:val="left" w:pos="6946"/>
        </w:tabs>
      </w:pPr>
    </w:p>
    <w:p w:rsidR="003E3AC4" w:rsidRDefault="003E3AC4" w:rsidP="00666669">
      <w:pPr>
        <w:pStyle w:val="Body"/>
        <w:tabs>
          <w:tab w:val="left" w:pos="6946"/>
        </w:tabs>
      </w:pPr>
    </w:p>
    <w:p w:rsidR="00630A5A" w:rsidRDefault="00630A5A" w:rsidP="00666669">
      <w:pPr>
        <w:pStyle w:val="Body"/>
        <w:tabs>
          <w:tab w:val="left" w:pos="6946"/>
        </w:tabs>
      </w:pPr>
    </w:p>
    <w:p w:rsidR="00630A5A" w:rsidRDefault="00630A5A" w:rsidP="00666669">
      <w:pPr>
        <w:pStyle w:val="Body"/>
        <w:tabs>
          <w:tab w:val="left" w:pos="6946"/>
        </w:tabs>
      </w:pPr>
    </w:p>
    <w:sectPr w:rsidR="00630A5A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0" w:h="16840"/>
      <w:pgMar w:top="1134" w:right="418" w:bottom="1134" w:left="85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3910" w:rsidRDefault="003C3910">
      <w:r>
        <w:separator/>
      </w:r>
    </w:p>
  </w:endnote>
  <w:endnote w:type="continuationSeparator" w:id="0">
    <w:p w:rsidR="003C3910" w:rsidRDefault="003C39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0" w:rsidRDefault="00494A00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0" w:rsidRDefault="00494A00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0" w:rsidRDefault="00494A0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3910" w:rsidRDefault="003C3910">
      <w:r>
        <w:separator/>
      </w:r>
    </w:p>
  </w:footnote>
  <w:footnote w:type="continuationSeparator" w:id="0">
    <w:p w:rsidR="003C3910" w:rsidRDefault="003C39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0" w:rsidRDefault="00494A00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0" w:rsidRDefault="00494A00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94A00" w:rsidRDefault="00494A0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723C9"/>
    <w:multiLevelType w:val="hybridMultilevel"/>
    <w:tmpl w:val="25685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AC4"/>
    <w:rsid w:val="00004F5F"/>
    <w:rsid w:val="000D3BCD"/>
    <w:rsid w:val="00107C6A"/>
    <w:rsid w:val="00171DA6"/>
    <w:rsid w:val="003C3910"/>
    <w:rsid w:val="003E3AC4"/>
    <w:rsid w:val="00494A00"/>
    <w:rsid w:val="00510DEE"/>
    <w:rsid w:val="00630A5A"/>
    <w:rsid w:val="00666669"/>
    <w:rsid w:val="00866D31"/>
    <w:rsid w:val="00A839A5"/>
    <w:rsid w:val="00BB12B5"/>
    <w:rsid w:val="00D43EB5"/>
    <w:rsid w:val="00E548F9"/>
    <w:rsid w:val="00EF4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3FE52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customStyle="1" w:styleId="Body">
    <w:name w:val="Body"/>
    <w:rPr>
      <w:rFonts w:hAnsi="Arial Unicode MS" w:cs="Arial Unicode MS"/>
      <w:color w:val="000000"/>
      <w:sz w:val="24"/>
      <w:szCs w:val="24"/>
      <w:u w:color="000000"/>
    </w:rPr>
  </w:style>
  <w:style w:type="paragraph" w:customStyle="1" w:styleId="NewletterBodyText">
    <w:name w:val="Newletter Body Text"/>
    <w:pPr>
      <w:spacing w:after="130" w:line="260" w:lineRule="exact"/>
      <w:ind w:left="144" w:right="144"/>
    </w:pPr>
    <w:rPr>
      <w:rFonts w:ascii="Arial Unicode MS" w:hAnsi="Arial Unicode MS" w:cs="Arial Unicode MS"/>
      <w:color w:val="000000"/>
      <w:sz w:val="17"/>
      <w:szCs w:val="17"/>
      <w:u w:color="000000"/>
      <w:lang w:val="en-US"/>
    </w:rPr>
  </w:style>
  <w:style w:type="paragraph" w:styleId="a4">
    <w:name w:val="Balloon Text"/>
    <w:rPr>
      <w:rFonts w:ascii="Arial Unicode MS" w:hAnsi="Helvetica" w:cs="Arial Unicode MS"/>
      <w:color w:val="000000"/>
      <w:sz w:val="18"/>
      <w:szCs w:val="18"/>
      <w:u w:color="000000"/>
    </w:rPr>
  </w:style>
  <w:style w:type="paragraph" w:styleId="a5">
    <w:name w:val="header"/>
    <w:basedOn w:val="a"/>
    <w:link w:val="a6"/>
    <w:uiPriority w:val="99"/>
    <w:unhideWhenUsed/>
    <w:rsid w:val="00D43EB5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D43EB5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D43EB5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43EB5"/>
    <w:rPr>
      <w:sz w:val="24"/>
      <w:szCs w:val="24"/>
      <w:lang w:val="en-US" w:eastAsia="en-US"/>
    </w:rPr>
  </w:style>
  <w:style w:type="character" w:styleId="a9">
    <w:name w:val="Unresolved Mention"/>
    <w:basedOn w:val="a0"/>
    <w:uiPriority w:val="99"/>
    <w:semiHidden/>
    <w:unhideWhenUsed/>
    <w:rsid w:val="003E3AC4"/>
    <w:rPr>
      <w:color w:val="605E5C"/>
      <w:shd w:val="clear" w:color="auto" w:fill="E1DFDD"/>
    </w:rPr>
  </w:style>
  <w:style w:type="paragraph" w:styleId="aa">
    <w:name w:val="List Paragraph"/>
    <w:basedOn w:val="a"/>
    <w:uiPriority w:val="34"/>
    <w:qFormat/>
    <w:rsid w:val="0000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88;&#1087;&#1087;\AppData\Roaming\Microsoft\Templates\&#1041;&#1102;&#1083;&#1083;&#1077;&#1090;&#1077;&#1085;&#1100;%20&#1089;%20&#1082;&#1088;&#1072;&#1089;&#1085;&#1099;&#1084;&#1080;%20&#1088;&#1086;&#1079;&#1072;&#1084;&#1080;%20&#1082;%208%20&#1052;&#1072;&#1088;&#1090;&#1072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Бюллетень с красными розами к 8 Марта</Template>
  <TotalTime>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2018-10-13T12:46:00Z</dcterms:created>
  <dcterms:modified xsi:type="dcterms:W3CDTF">2018-10-13T13:40:00Z</dcterms:modified>
</cp:coreProperties>
</file>