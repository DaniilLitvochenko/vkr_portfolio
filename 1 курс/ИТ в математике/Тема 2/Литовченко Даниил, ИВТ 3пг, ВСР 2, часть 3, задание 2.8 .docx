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  <w:tblDescription w:val="Макетная таблица буклета"/>
      </w:tblPr>
      <w:tblGrid>
        <w:gridCol w:w="4565"/>
        <w:gridCol w:w="5285"/>
        <w:gridCol w:w="4565"/>
      </w:tblGrid>
      <w:tr w:rsidR="00307EC9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Default="00DA7F58">
            <w:r>
              <w:rPr>
                <w:noProof/>
                <w:lang w:eastAsia="ru-RU"/>
              </w:rPr>
              <w:drawing>
                <wp:inline distT="0" distB="0" distL="0" distR="0" wp14:anchorId="21B69263" wp14:editId="7D039601">
                  <wp:extent cx="2894420" cy="1685925"/>
                  <wp:effectExtent l="0" t="0" r="127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26" cy="169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DA7F58">
            <w:pPr>
              <w:pStyle w:val="a7"/>
            </w:pPr>
            <w:r>
              <w:t>Исходная</w:t>
            </w:r>
            <w:r w:rsidR="001265FE">
              <w:t xml:space="preserve"> матрицы</w:t>
            </w:r>
          </w:p>
          <w:p w:rsidR="00307EC9" w:rsidRDefault="001265FE">
            <w:pPr>
              <w:pStyle w:val="21"/>
              <w:rPr>
                <w:rStyle w:val="22"/>
                <w:b/>
                <w:bCs/>
              </w:rPr>
            </w:pPr>
            <w:r>
              <w:t>Умножение и деление матрицы на число:</w:t>
            </w:r>
          </w:p>
          <w:p w:rsidR="001265FE" w:rsidRPr="00315054" w:rsidRDefault="001265FE" w:rsidP="001265FE">
            <w:pPr>
              <w:rPr>
                <w:sz w:val="24"/>
              </w:rPr>
            </w:pPr>
            <w:r w:rsidRPr="00315054">
              <w:rPr>
                <w:sz w:val="24"/>
              </w:rPr>
              <w:t xml:space="preserve">Для того чтобы умножить или поделить матрицу на число </w:t>
            </w:r>
            <w:r w:rsidRPr="00315054">
              <w:rPr>
                <w:sz w:val="24"/>
                <w:lang w:val="en-US"/>
              </w:rPr>
              <w:t>k</w:t>
            </w:r>
            <w:r w:rsidRPr="00315054">
              <w:rPr>
                <w:sz w:val="24"/>
              </w:rPr>
              <w:t xml:space="preserve"> необходимо в ячейках задать матрицу нужной размерности, ввести ее, а затем в отдельной ячейке ввести число на которое будем делить или умножать. Затем зададим место под вычисление результата. Зададим в этом месте формулу </w:t>
            </w:r>
            <w:r w:rsidRPr="00315054">
              <w:rPr>
                <w:sz w:val="24"/>
                <w:lang w:val="en-US"/>
              </w:rPr>
              <w:t>a</w:t>
            </w:r>
            <w:r w:rsidRPr="00315054">
              <w:rPr>
                <w:sz w:val="24"/>
              </w:rPr>
              <w:t>11/</w:t>
            </w:r>
            <w:r w:rsidRPr="00315054">
              <w:rPr>
                <w:sz w:val="24"/>
                <w:lang w:val="en-US"/>
              </w:rPr>
              <w:t>k</w:t>
            </w:r>
            <w:r w:rsidRPr="00315054">
              <w:rPr>
                <w:sz w:val="24"/>
              </w:rPr>
              <w:t xml:space="preserve">, </w:t>
            </w:r>
            <w:r w:rsidRPr="00315054">
              <w:rPr>
                <w:sz w:val="24"/>
                <w:lang w:val="en-US"/>
              </w:rPr>
              <w:t>a</w:t>
            </w:r>
            <w:r w:rsidRPr="00315054">
              <w:rPr>
                <w:sz w:val="24"/>
              </w:rPr>
              <w:t>12/</w:t>
            </w:r>
            <w:r w:rsidRPr="00315054">
              <w:rPr>
                <w:sz w:val="24"/>
                <w:lang w:val="en-US"/>
              </w:rPr>
              <w:t>k</w:t>
            </w:r>
            <w:r w:rsidRPr="00315054">
              <w:rPr>
                <w:sz w:val="24"/>
              </w:rPr>
              <w:t>…</w:t>
            </w:r>
            <w:r w:rsidRPr="00315054">
              <w:rPr>
                <w:sz w:val="24"/>
                <w:lang w:val="en-US"/>
              </w:rPr>
              <w:t>ann</w:t>
            </w:r>
            <w:r w:rsidRPr="00315054">
              <w:rPr>
                <w:sz w:val="24"/>
              </w:rPr>
              <w:t>/</w:t>
            </w:r>
            <w:r w:rsidRPr="00315054">
              <w:rPr>
                <w:sz w:val="24"/>
                <w:lang w:val="en-US"/>
              </w:rPr>
              <w:t>k</w:t>
            </w:r>
            <w:r w:rsidRPr="00315054">
              <w:rPr>
                <w:sz w:val="24"/>
              </w:rPr>
              <w:t>.Аналогичные действия проводятся, если необходимо умножить матрицу на число.</w:t>
            </w:r>
          </w:p>
          <w:p w:rsidR="00307EC9" w:rsidRDefault="001265FE" w:rsidP="001265FE">
            <w:pPr>
              <w:pStyle w:val="a0"/>
              <w:numPr>
                <w:ilvl w:val="0"/>
                <w:numId w:val="0"/>
              </w:numPr>
              <w:spacing w:line="240" w:lineRule="auto"/>
              <w:ind w:left="289"/>
            </w:pPr>
            <w:r>
              <w:rPr>
                <w:noProof/>
                <w:lang w:eastAsia="ru-RU"/>
              </w:rPr>
              <w:drawing>
                <wp:inline distT="0" distB="0" distL="0" distR="0" wp14:anchorId="5679CD27" wp14:editId="19C022D8">
                  <wp:extent cx="2219325" cy="8667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45"/>
            </w:tblGrid>
            <w:tr w:rsidR="001265FE" w:rsidTr="004B3A19">
              <w:trPr>
                <w:trHeight w:val="10800"/>
              </w:trPr>
              <w:tc>
                <w:tcPr>
                  <w:tcW w:w="5000" w:type="pct"/>
                </w:tcPr>
                <w:p w:rsidR="001265FE" w:rsidRPr="00365EBB" w:rsidRDefault="001265FE" w:rsidP="00365EBB">
                  <w:pPr>
                    <w:pStyle w:val="1"/>
                  </w:pPr>
                  <w:r>
                    <w:t>Введение</w:t>
                  </w:r>
                </w:p>
                <w:p w:rsidR="001265FE" w:rsidRDefault="001265FE" w:rsidP="00365EBB">
                  <w:pPr>
                    <w:pStyle w:val="21"/>
                  </w:pPr>
                  <w:r>
                    <w:t>О программе:</w:t>
                  </w:r>
                </w:p>
                <w:p w:rsidR="001265FE" w:rsidRPr="001265FE" w:rsidRDefault="001265FE">
                  <w:pPr>
                    <w:rPr>
                      <w:sz w:val="24"/>
                    </w:rPr>
                  </w:pPr>
                  <w:r>
                    <w:rPr>
                      <w:sz w:val="24"/>
                      <w:lang w:val="en-US"/>
                    </w:rPr>
                    <w:t>Excel</w:t>
                  </w:r>
                  <w:r w:rsidRPr="00315054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располагает большим количеством возможностей для работы с матрицами. Для выполнения большинства операций в программе предусмотрены встроенные формулы и функции. </w:t>
                  </w:r>
                </w:p>
                <w:p w:rsidR="001265FE" w:rsidRDefault="001265FE" w:rsidP="00365EBB">
                  <w:pPr>
                    <w:pStyle w:val="21"/>
                  </w:pPr>
                  <w:r>
                    <w:t>Перечень функций:</w:t>
                  </w:r>
                </w:p>
                <w:p w:rsidR="001265FE" w:rsidRDefault="001265FE" w:rsidP="001265FE">
                  <w:pPr>
                    <w:pStyle w:val="affff4"/>
                    <w:numPr>
                      <w:ilvl w:val="0"/>
                      <w:numId w:val="16"/>
                    </w:numPr>
                  </w:pPr>
                  <w:r>
                    <w:t>Умножение и деление матрицы на число</w:t>
                  </w:r>
                </w:p>
                <w:p w:rsidR="001265FE" w:rsidRDefault="001265FE" w:rsidP="001265FE">
                  <w:pPr>
                    <w:pStyle w:val="affff4"/>
                    <w:numPr>
                      <w:ilvl w:val="0"/>
                      <w:numId w:val="16"/>
                    </w:numPr>
                  </w:pPr>
                  <w:r>
                    <w:t>Сложение и вычитание матриц</w:t>
                  </w:r>
                </w:p>
                <w:p w:rsidR="001265FE" w:rsidRDefault="001265FE" w:rsidP="001265FE">
                  <w:pPr>
                    <w:pStyle w:val="affff4"/>
                    <w:numPr>
                      <w:ilvl w:val="0"/>
                      <w:numId w:val="16"/>
                    </w:numPr>
                  </w:pPr>
                  <w:r>
                    <w:t>Умножение матриц</w:t>
                  </w:r>
                </w:p>
                <w:p w:rsidR="001265FE" w:rsidRDefault="001265FE" w:rsidP="001265FE">
                  <w:pPr>
                    <w:pStyle w:val="affff4"/>
                    <w:numPr>
                      <w:ilvl w:val="0"/>
                      <w:numId w:val="16"/>
                    </w:numPr>
                  </w:pPr>
                  <w:r>
                    <w:t>Транспонирование матрицы</w:t>
                  </w:r>
                </w:p>
                <w:p w:rsidR="001265FE" w:rsidRDefault="001265FE" w:rsidP="001265FE">
                  <w:pPr>
                    <w:pStyle w:val="affff4"/>
                    <w:numPr>
                      <w:ilvl w:val="0"/>
                      <w:numId w:val="16"/>
                    </w:numPr>
                  </w:pPr>
                  <w:r>
                    <w:t>Нахождение обратной матрицы</w:t>
                  </w:r>
                </w:p>
                <w:p w:rsidR="001265FE" w:rsidRDefault="001265FE" w:rsidP="001265FE">
                  <w:pPr>
                    <w:pStyle w:val="affff4"/>
                    <w:numPr>
                      <w:ilvl w:val="0"/>
                      <w:numId w:val="16"/>
                    </w:numPr>
                  </w:pPr>
                  <w:r>
                    <w:t>Нахождение определителя</w:t>
                  </w:r>
                </w:p>
                <w:p w:rsidR="001265FE" w:rsidRDefault="001265FE" w:rsidP="001265FE">
                  <w:pPr>
                    <w:pStyle w:val="affff4"/>
                    <w:numPr>
                      <w:ilvl w:val="0"/>
                      <w:numId w:val="16"/>
                    </w:numPr>
                  </w:pPr>
                  <w:r>
                    <w:t>Создание единичной матрицы</w:t>
                  </w:r>
                </w:p>
                <w:p w:rsidR="001265FE" w:rsidRDefault="001265FE" w:rsidP="001265FE">
                  <w:pPr>
                    <w:pStyle w:val="affff4"/>
                  </w:pPr>
                </w:p>
                <w:p w:rsidR="001265FE" w:rsidRDefault="001265FE" w:rsidP="001265FE">
                  <w:pPr>
                    <w:pStyle w:val="21"/>
                    <w:jc w:val="center"/>
                  </w:pPr>
                  <w:r w:rsidRPr="001265FE">
                    <w:t>Рассмотрим некоторые из них подробнее</w:t>
                  </w:r>
                  <w:r>
                    <w:t>.</w:t>
                  </w:r>
                </w:p>
                <w:p w:rsidR="001265FE" w:rsidRDefault="001265FE" w:rsidP="001265FE">
                  <w:pPr>
                    <w:pStyle w:val="affff4"/>
                  </w:pPr>
                </w:p>
                <w:p w:rsidR="001265FE" w:rsidRDefault="001265FE" w:rsidP="001265FE">
                  <w:pPr>
                    <w:pStyle w:val="affff4"/>
                  </w:pPr>
                </w:p>
                <w:p w:rsidR="001265FE" w:rsidRPr="001265FE" w:rsidRDefault="001265FE" w:rsidP="001265FE">
                  <w:pPr>
                    <w:pStyle w:val="affff4"/>
                  </w:pPr>
                </w:p>
                <w:p w:rsidR="001265FE" w:rsidRDefault="001265FE" w:rsidP="001265FE"/>
              </w:tc>
            </w:tr>
          </w:tbl>
          <w:p w:rsidR="00307EC9" w:rsidRDefault="00307EC9"/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a6"/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"/>
            </w:tblPr>
            <w:tblGrid>
              <w:gridCol w:w="3845"/>
            </w:tblGrid>
            <w:tr w:rsidR="00307EC9">
              <w:trPr>
                <w:trHeight w:hRule="exact" w:val="5760"/>
              </w:trPr>
              <w:tc>
                <w:tcPr>
                  <w:tcW w:w="5000" w:type="pct"/>
                </w:tcPr>
                <w:p w:rsidR="00307EC9" w:rsidRDefault="001265FE"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7B056B7E" wp14:editId="19F9B55D">
                        <wp:extent cx="2366645" cy="2752725"/>
                        <wp:effectExtent l="0" t="0" r="0" b="9525"/>
                        <wp:docPr id="1" name="Рисунок 1" descr="https://upload.wikimedia.org/wikipedia/commons/thumb/8/86/Microsoft_Excel_2013_logo.svg/500px-Microsoft_Excel_2013_log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upload.wikimedia.org/wikipedia/commons/thumb/8/86/Microsoft_Excel_2013_logo.svg/500px-Microsoft_Excel_2013_logo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3486" cy="27723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7EC9" w:rsidTr="00960A60">
              <w:trPr>
                <w:trHeight w:hRule="exact" w:val="360"/>
              </w:trPr>
              <w:tc>
                <w:tcPr>
                  <w:tcW w:w="5000" w:type="pct"/>
                </w:tcPr>
                <w:p w:rsidR="00307EC9" w:rsidRDefault="00307EC9"/>
              </w:tc>
            </w:tr>
            <w:tr w:rsidR="00307EC9" w:rsidTr="00960A60">
              <w:trPr>
                <w:trHeight w:hRule="exact" w:val="3240"/>
              </w:trPr>
              <w:sdt>
                <w:sdtPr>
                  <w:alias w:val="Введите название компании:"/>
                  <w:tag w:val="Введите название компании:"/>
                  <w:id w:val="-2083982577"/>
                  <w:placeholder>
                    <w:docPart w:val="61DAC762531E4EA287B33D564264202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027E6F" w:themeFill="accent1" w:themeFillShade="BF"/>
                    </w:tcPr>
                    <w:p w:rsidR="00307EC9" w:rsidRDefault="001265FE" w:rsidP="001265FE">
                      <w:pPr>
                        <w:pStyle w:val="ac"/>
                      </w:pPr>
                      <w:r>
                        <w:rPr>
                          <w:lang w:val="en-US"/>
                        </w:rPr>
                        <w:t>Excel</w:t>
                      </w:r>
                    </w:p>
                  </w:tc>
                </w:sdtContent>
              </w:sdt>
            </w:tr>
            <w:tr w:rsidR="00307EC9" w:rsidTr="00960A60">
              <w:trPr>
                <w:trHeight w:hRule="exact" w:val="1440"/>
              </w:trPr>
              <w:tc>
                <w:tcPr>
                  <w:tcW w:w="5000" w:type="pct"/>
                  <w:shd w:val="clear" w:color="auto" w:fill="027E6F" w:themeFill="accent1" w:themeFillShade="BF"/>
                  <w:vAlign w:val="bottom"/>
                </w:tcPr>
                <w:p w:rsidR="00307EC9" w:rsidRPr="001265FE" w:rsidRDefault="001265FE" w:rsidP="001265FE">
                  <w:pPr>
                    <w:pStyle w:val="ae"/>
                  </w:pPr>
                  <w:r>
                    <w:t>Основные возможности, используемые для работы с матрицами.</w:t>
                  </w:r>
                </w:p>
              </w:tc>
            </w:tr>
          </w:tbl>
          <w:p w:rsidR="00307EC9" w:rsidRDefault="00307EC9"/>
        </w:tc>
      </w:tr>
      <w:tr w:rsidR="00307EC9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Default="00DA7F58" w:rsidP="00365EBB">
            <w:pPr>
              <w:pStyle w:val="21"/>
            </w:pPr>
            <w:r>
              <w:lastRenderedPageBreak/>
              <w:t>Сложение и вычитание матриц:</w:t>
            </w:r>
          </w:p>
          <w:p w:rsidR="00DA7F58" w:rsidRDefault="00DA7F58" w:rsidP="00DA7F58">
            <w:pPr>
              <w:rPr>
                <w:sz w:val="24"/>
              </w:rPr>
            </w:pPr>
            <w:r w:rsidRPr="00D46BC8">
              <w:rPr>
                <w:sz w:val="24"/>
              </w:rPr>
              <w:t>Зададим 2 матрицы нужной размерности</w:t>
            </w:r>
            <w:r>
              <w:rPr>
                <w:sz w:val="24"/>
              </w:rPr>
              <w:t xml:space="preserve">. Зададим поле в которое будет выводиться ответ и пропишем для соответствующих ячеек формулу </w:t>
            </w:r>
            <w:r>
              <w:rPr>
                <w:sz w:val="24"/>
                <w:lang w:val="en-US"/>
              </w:rPr>
              <w:t>a</w:t>
            </w:r>
            <w:r w:rsidRPr="00D46BC8">
              <w:rPr>
                <w:sz w:val="24"/>
              </w:rPr>
              <w:t>11+</w:t>
            </w:r>
            <w:r>
              <w:rPr>
                <w:sz w:val="24"/>
                <w:lang w:val="en-US"/>
              </w:rPr>
              <w:t>b</w:t>
            </w:r>
            <w:r w:rsidRPr="00D46BC8">
              <w:rPr>
                <w:sz w:val="24"/>
              </w:rPr>
              <w:t>11</w:t>
            </w:r>
            <w:r>
              <w:rPr>
                <w:sz w:val="24"/>
              </w:rPr>
              <w:t>…</w:t>
            </w:r>
            <w:r>
              <w:rPr>
                <w:sz w:val="24"/>
                <w:lang w:val="en-US"/>
              </w:rPr>
              <w:t>ann</w:t>
            </w:r>
            <w:r w:rsidRPr="00D46BC8">
              <w:rPr>
                <w:sz w:val="24"/>
              </w:rPr>
              <w:t>+</w:t>
            </w:r>
            <w:r>
              <w:rPr>
                <w:sz w:val="24"/>
                <w:lang w:val="en-US"/>
              </w:rPr>
              <w:t>bnn</w:t>
            </w:r>
            <w:r>
              <w:rPr>
                <w:sz w:val="24"/>
              </w:rPr>
              <w:t>.</w:t>
            </w:r>
          </w:p>
          <w:p w:rsidR="00307EC9" w:rsidRDefault="00DA7F58" w:rsidP="007014C5">
            <w:r>
              <w:rPr>
                <w:noProof/>
                <w:lang w:eastAsia="ru-RU"/>
              </w:rPr>
              <w:drawing>
                <wp:inline distT="0" distB="0" distL="0" distR="0" wp14:anchorId="5D5CC7BD" wp14:editId="11BEDE09">
                  <wp:extent cx="2590978" cy="14001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68" cy="140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F58" w:rsidRDefault="00DA7F58" w:rsidP="007014C5">
            <w:r>
              <w:rPr>
                <w:noProof/>
                <w:lang w:eastAsia="ru-RU"/>
              </w:rPr>
              <w:drawing>
                <wp:inline distT="0" distB="0" distL="0" distR="0" wp14:anchorId="16F43FF3" wp14:editId="4BFCECF8">
                  <wp:extent cx="2547991" cy="1181100"/>
                  <wp:effectExtent l="0" t="0" r="508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889" cy="118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F58" w:rsidRDefault="00DA7F58" w:rsidP="007014C5">
            <w:r>
              <w:rPr>
                <w:noProof/>
                <w:lang w:eastAsia="ru-RU"/>
              </w:rPr>
              <w:drawing>
                <wp:inline distT="0" distB="0" distL="0" distR="0" wp14:anchorId="1BFE7DFD" wp14:editId="787A124F">
                  <wp:extent cx="1990725" cy="9018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150" cy="91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F58" w:rsidRPr="007014C5" w:rsidRDefault="00DA7F58" w:rsidP="007014C5">
            <w:r>
              <w:rPr>
                <w:noProof/>
                <w:lang w:eastAsia="ru-RU"/>
              </w:rPr>
              <w:drawing>
                <wp:inline distT="0" distB="0" distL="0" distR="0" wp14:anchorId="7AC52D00" wp14:editId="596E2B6F">
                  <wp:extent cx="1962150" cy="928890"/>
                  <wp:effectExtent l="0" t="0" r="0" b="508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092" cy="93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:rsidR="00307EC9" w:rsidRDefault="00DA7F58" w:rsidP="0063311A">
            <w:pPr>
              <w:pStyle w:val="21"/>
              <w:spacing w:before="200"/>
              <w:rPr>
                <w:rStyle w:val="22"/>
                <w:b/>
                <w:bCs/>
              </w:rPr>
            </w:pPr>
            <w:r>
              <w:t>Транспонирование матрицы:</w:t>
            </w:r>
          </w:p>
          <w:p w:rsidR="00DA7F58" w:rsidRDefault="00DA7F58" w:rsidP="00DA7F58">
            <w:pPr>
              <w:rPr>
                <w:sz w:val="24"/>
              </w:rPr>
            </w:pPr>
            <w:r>
              <w:rPr>
                <w:sz w:val="24"/>
              </w:rPr>
              <w:t xml:space="preserve">Для транспонирования матрицы в </w:t>
            </w:r>
            <w:r>
              <w:rPr>
                <w:sz w:val="24"/>
                <w:lang w:val="en-US"/>
              </w:rPr>
              <w:t>Excel</w:t>
            </w:r>
            <w:r w:rsidRPr="00D46BC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предусмотрена функция </w:t>
            </w:r>
            <w:r w:rsidRPr="00D46BC8">
              <w:rPr>
                <w:b/>
                <w:sz w:val="24"/>
              </w:rPr>
              <w:t>=</w:t>
            </w:r>
            <w:r>
              <w:rPr>
                <w:b/>
                <w:sz w:val="24"/>
              </w:rPr>
              <w:t>ТРАНСП()</w:t>
            </w:r>
            <w:r>
              <w:rPr>
                <w:sz w:val="24"/>
              </w:rPr>
              <w:t>. Задаем исходную матрицу, используем функцию на ней, получаем транспонированную матрицу.</w:t>
            </w:r>
          </w:p>
          <w:p w:rsidR="00DA7F58" w:rsidRDefault="00DA7F58" w:rsidP="00DA7F58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725018" wp14:editId="0CFBE84C">
                  <wp:extent cx="2362200" cy="109382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32" cy="110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Pr="00DA7F58" w:rsidRDefault="00DA7F58" w:rsidP="00DA7F58">
            <w:pPr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F62B81" wp14:editId="4AF02B63">
                  <wp:extent cx="2238375" cy="1478433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14" cy="149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DA7F58" w:rsidP="0063311A">
            <w:pPr>
              <w:pStyle w:val="21"/>
            </w:pPr>
            <w:r>
              <w:t>Создание единичной матрицы:</w:t>
            </w:r>
          </w:p>
          <w:p w:rsidR="00DA7F58" w:rsidRPr="00D46BC8" w:rsidRDefault="00DA7F58" w:rsidP="00DA7F58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Функция </w:t>
            </w:r>
            <w:r>
              <w:rPr>
                <w:b/>
                <w:sz w:val="24"/>
              </w:rPr>
              <w:t>=ЕДИН()</w:t>
            </w:r>
          </w:p>
          <w:p w:rsidR="00DA7F58" w:rsidRPr="00DA7F58" w:rsidRDefault="00DA7F58" w:rsidP="00DA7F58">
            <w:r>
              <w:rPr>
                <w:noProof/>
                <w:lang w:eastAsia="ru-RU"/>
              </w:rPr>
              <w:drawing>
                <wp:inline distT="0" distB="0" distL="0" distR="0" wp14:anchorId="1EE90AE4" wp14:editId="311B7889">
                  <wp:extent cx="2057400" cy="12477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07EC9" w:rsidRPr="0063311A" w:rsidRDefault="00307EC9" w:rsidP="0041315D">
            <w:pPr>
              <w:spacing w:after="120"/>
            </w:pPr>
          </w:p>
        </w:tc>
        <w:tc>
          <w:tcPr>
            <w:tcW w:w="4565" w:type="dxa"/>
            <w:tcMar>
              <w:left w:w="720" w:type="dxa"/>
            </w:tcMar>
          </w:tcPr>
          <w:p w:rsidR="00DA7F58" w:rsidRPr="00DA7F58" w:rsidRDefault="00DA7F58" w:rsidP="00DA7F58">
            <w:pPr>
              <w:pStyle w:val="21"/>
              <w:rPr>
                <w:rFonts w:asciiTheme="minorHAnsi" w:eastAsiaTheme="minorHAnsi" w:hAnsiTheme="minorHAnsi" w:cstheme="minorBidi"/>
                <w:color w:val="4D4436" w:themeColor="text2" w:themeTint="E6"/>
                <w:sz w:val="22"/>
              </w:rPr>
            </w:pPr>
            <w:r>
              <w:lastRenderedPageBreak/>
              <w:t>Умножение матриц:</w:t>
            </w:r>
          </w:p>
          <w:p w:rsidR="00DA7F58" w:rsidRDefault="00DA7F58" w:rsidP="00DA7F58">
            <w:pPr>
              <w:rPr>
                <w:sz w:val="24"/>
              </w:rPr>
            </w:pPr>
            <w:r>
              <w:rPr>
                <w:sz w:val="24"/>
              </w:rPr>
              <w:t xml:space="preserve">Умножать матрицы можно только в случае, если количество строк первой матрицы равно количеству столбцов второй матрицы. </w:t>
            </w:r>
          </w:p>
          <w:p w:rsidR="00307EC9" w:rsidRPr="00DA7F58" w:rsidRDefault="00DA7F58" w:rsidP="0063311A">
            <w:pPr>
              <w:rPr>
                <w:sz w:val="24"/>
              </w:rPr>
            </w:pPr>
            <w:r>
              <w:rPr>
                <w:sz w:val="24"/>
              </w:rPr>
              <w:t xml:space="preserve">Зададим матрицу </w:t>
            </w:r>
            <w:r>
              <w:rPr>
                <w:sz w:val="24"/>
                <w:lang w:val="en-US"/>
              </w:rPr>
              <w:t>A</w:t>
            </w:r>
            <w:r w:rsidRPr="00D46BC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матрицу </w:t>
            </w:r>
            <w:r>
              <w:rPr>
                <w:sz w:val="24"/>
                <w:lang w:val="en-US"/>
              </w:rPr>
              <w:t>B</w:t>
            </w:r>
            <w:r>
              <w:rPr>
                <w:sz w:val="24"/>
              </w:rPr>
              <w:t xml:space="preserve">, а также поле для ответа. Введем формулу </w:t>
            </w:r>
            <w:r w:rsidRPr="00D46BC8">
              <w:rPr>
                <w:b/>
                <w:sz w:val="24"/>
              </w:rPr>
              <w:t>=МУМНОЖ()</w:t>
            </w:r>
            <w:r>
              <w:rPr>
                <w:sz w:val="24"/>
              </w:rPr>
              <w:t xml:space="preserve"> и в выданном окне зададим матрицы.</w:t>
            </w:r>
          </w:p>
          <w:p w:rsidR="00307EC9" w:rsidRDefault="00DA7F58" w:rsidP="0063311A">
            <w:r>
              <w:rPr>
                <w:noProof/>
                <w:lang w:eastAsia="ru-RU"/>
              </w:rPr>
              <w:drawing>
                <wp:inline distT="0" distB="0" distL="0" distR="0" wp14:anchorId="0DBD4BB4" wp14:editId="320DE918">
                  <wp:extent cx="1657350" cy="13049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F58" w:rsidRDefault="00DA7F58" w:rsidP="0063311A">
            <w:r>
              <w:rPr>
                <w:noProof/>
                <w:lang w:eastAsia="ru-RU"/>
              </w:rPr>
              <w:drawing>
                <wp:inline distT="0" distB="0" distL="0" distR="0" wp14:anchorId="5AB41A1B" wp14:editId="4A5A5639">
                  <wp:extent cx="1952625" cy="11144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F58" w:rsidRDefault="00DA7F58" w:rsidP="00DA7F58">
            <w:pPr>
              <w:pStyle w:val="21"/>
            </w:pPr>
            <w:r>
              <w:t>Результат:</w:t>
            </w:r>
          </w:p>
          <w:p w:rsidR="00DA7F58" w:rsidRDefault="00DA7F58" w:rsidP="0063311A">
            <w:r>
              <w:rPr>
                <w:noProof/>
                <w:lang w:eastAsia="ru-RU"/>
              </w:rPr>
              <w:drawing>
                <wp:inline distT="0" distB="0" distL="0" distR="0" wp14:anchorId="06AAAF70" wp14:editId="5D191049">
                  <wp:extent cx="2028825" cy="1038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F58" w:rsidRPr="0063311A" w:rsidRDefault="00DA7F58" w:rsidP="0063311A"/>
        </w:tc>
      </w:tr>
    </w:tbl>
    <w:p w:rsidR="009915C8" w:rsidRDefault="009915C8" w:rsidP="00A769D1">
      <w:pPr>
        <w:pStyle w:val="af0"/>
      </w:pPr>
    </w:p>
    <w:sectPr w:rsidR="009915C8" w:rsidSect="00760C35">
      <w:pgSz w:w="16838" w:h="11906" w:orient="landscape" w:code="9"/>
      <w:pgMar w:top="624" w:right="1236" w:bottom="431" w:left="12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685" w:rsidRDefault="00EB4685" w:rsidP="00BF6AFD">
      <w:pPr>
        <w:spacing w:after="0" w:line="240" w:lineRule="auto"/>
      </w:pPr>
      <w:r>
        <w:separator/>
      </w:r>
    </w:p>
  </w:endnote>
  <w:endnote w:type="continuationSeparator" w:id="0">
    <w:p w:rsidR="00EB4685" w:rsidRDefault="00EB4685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685" w:rsidRDefault="00EB4685" w:rsidP="00BF6AFD">
      <w:pPr>
        <w:spacing w:after="0" w:line="240" w:lineRule="auto"/>
      </w:pPr>
      <w:r>
        <w:separator/>
      </w:r>
    </w:p>
  </w:footnote>
  <w:footnote w:type="continuationSeparator" w:id="0">
    <w:p w:rsidR="00EB4685" w:rsidRDefault="00EB4685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0CB95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AC0F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501D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619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86E9DD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E2AE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80637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70A35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1660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5057B2"/>
    <w:lvl w:ilvl="0">
      <w:start w:val="1"/>
      <w:numFmt w:val="bullet"/>
      <w:pStyle w:val="a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AFE61E1"/>
    <w:multiLevelType w:val="hybridMultilevel"/>
    <w:tmpl w:val="7F183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4F"/>
    <w:rsid w:val="001265FE"/>
    <w:rsid w:val="001372C8"/>
    <w:rsid w:val="001947E7"/>
    <w:rsid w:val="001D0847"/>
    <w:rsid w:val="00227118"/>
    <w:rsid w:val="0030044F"/>
    <w:rsid w:val="00307EC9"/>
    <w:rsid w:val="00365EBB"/>
    <w:rsid w:val="003B391D"/>
    <w:rsid w:val="0041315D"/>
    <w:rsid w:val="00422379"/>
    <w:rsid w:val="0048634A"/>
    <w:rsid w:val="004963B9"/>
    <w:rsid w:val="005259A3"/>
    <w:rsid w:val="005473B9"/>
    <w:rsid w:val="0056054A"/>
    <w:rsid w:val="00571D35"/>
    <w:rsid w:val="005E5178"/>
    <w:rsid w:val="0063311A"/>
    <w:rsid w:val="0068396D"/>
    <w:rsid w:val="006A2E06"/>
    <w:rsid w:val="007014C5"/>
    <w:rsid w:val="00760C35"/>
    <w:rsid w:val="007647EF"/>
    <w:rsid w:val="007E3C3A"/>
    <w:rsid w:val="00863617"/>
    <w:rsid w:val="0089764D"/>
    <w:rsid w:val="008B000B"/>
    <w:rsid w:val="00960A60"/>
    <w:rsid w:val="009915C8"/>
    <w:rsid w:val="009F3198"/>
    <w:rsid w:val="00A54316"/>
    <w:rsid w:val="00A769D1"/>
    <w:rsid w:val="00A85868"/>
    <w:rsid w:val="00A95BFB"/>
    <w:rsid w:val="00AB72BA"/>
    <w:rsid w:val="00AD7341"/>
    <w:rsid w:val="00B16D26"/>
    <w:rsid w:val="00BF6AFD"/>
    <w:rsid w:val="00C476E1"/>
    <w:rsid w:val="00CD1DEA"/>
    <w:rsid w:val="00D27440"/>
    <w:rsid w:val="00D731B1"/>
    <w:rsid w:val="00DA7F58"/>
    <w:rsid w:val="00DB5D32"/>
    <w:rsid w:val="00EB2808"/>
    <w:rsid w:val="00EB4685"/>
    <w:rsid w:val="00EE0A3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35A6D"/>
  <w15:chartTrackingRefBased/>
  <w15:docId w15:val="{6DE38502-9CFD-45A0-91DA-A4F216D2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ru-RU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769D1"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21">
    <w:name w:val="heading 2"/>
    <w:basedOn w:val="a1"/>
    <w:next w:val="a1"/>
    <w:link w:val="22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31">
    <w:name w:val="heading 3"/>
    <w:basedOn w:val="a1"/>
    <w:next w:val="a1"/>
    <w:link w:val="32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Макет таблицы"/>
    <w:basedOn w:val="a3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caption"/>
    <w:basedOn w:val="a1"/>
    <w:next w:val="a1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22">
    <w:name w:val="Заголовок 2 Знак"/>
    <w:basedOn w:val="a2"/>
    <w:link w:val="21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0">
    <w:name w:val="List Bullet"/>
    <w:basedOn w:val="a1"/>
    <w:uiPriority w:val="1"/>
    <w:semiHidden/>
    <w:pPr>
      <w:numPr>
        <w:numId w:val="2"/>
      </w:numPr>
    </w:pPr>
  </w:style>
  <w:style w:type="character" w:customStyle="1" w:styleId="10">
    <w:name w:val="Заголовок 1 Знак"/>
    <w:basedOn w:val="a2"/>
    <w:link w:val="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a9">
    <w:name w:val="Компания"/>
    <w:basedOn w:val="a1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aa">
    <w:name w:val="footer"/>
    <w:basedOn w:val="a1"/>
    <w:link w:val="ab"/>
    <w:uiPriority w:val="99"/>
    <w:unhideWhenUsed/>
    <w:rsid w:val="007014C5"/>
    <w:pPr>
      <w:spacing w:after="0" w:line="276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A769D1"/>
  </w:style>
  <w:style w:type="paragraph" w:styleId="ac">
    <w:name w:val="Title"/>
    <w:basedOn w:val="a1"/>
    <w:link w:val="ad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ad">
    <w:name w:val="Название Знак"/>
    <w:basedOn w:val="a2"/>
    <w:link w:val="ac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ae">
    <w:name w:val="Subtitle"/>
    <w:basedOn w:val="a1"/>
    <w:link w:val="af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af">
    <w:name w:val="Подзаголовок Знак"/>
    <w:basedOn w:val="a2"/>
    <w:link w:val="ae"/>
    <w:uiPriority w:val="3"/>
    <w:rsid w:val="00BF6AFD"/>
    <w:rPr>
      <w:i/>
      <w:iCs/>
      <w:color w:val="FFFFFF" w:themeColor="background1"/>
      <w:sz w:val="26"/>
    </w:rPr>
  </w:style>
  <w:style w:type="paragraph" w:styleId="af0">
    <w:name w:val="No Spacing"/>
    <w:uiPriority w:val="98"/>
    <w:qFormat/>
    <w:pPr>
      <w:spacing w:after="0" w:line="240" w:lineRule="auto"/>
    </w:pPr>
  </w:style>
  <w:style w:type="paragraph" w:styleId="23">
    <w:name w:val="Quote"/>
    <w:basedOn w:val="a1"/>
    <w:next w:val="a1"/>
    <w:link w:val="24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24">
    <w:name w:val="Цитата 2 Знак"/>
    <w:basedOn w:val="a2"/>
    <w:link w:val="23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32">
    <w:name w:val="Заголовок 3 Знак"/>
    <w:basedOn w:val="a2"/>
    <w:link w:val="31"/>
    <w:uiPriority w:val="1"/>
    <w:semiHidden/>
    <w:rsid w:val="00BF6AFD"/>
    <w:rPr>
      <w:b/>
      <w:bCs/>
    </w:rPr>
  </w:style>
  <w:style w:type="paragraph" w:styleId="af1">
    <w:name w:val="Balloon Text"/>
    <w:basedOn w:val="a1"/>
    <w:link w:val="af2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9915C8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9915C8"/>
  </w:style>
  <w:style w:type="paragraph" w:styleId="af4">
    <w:name w:val="Block Text"/>
    <w:basedOn w:val="a1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9915C8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9915C8"/>
  </w:style>
  <w:style w:type="paragraph" w:styleId="25">
    <w:name w:val="Body Text 2"/>
    <w:basedOn w:val="a1"/>
    <w:link w:val="26"/>
    <w:uiPriority w:val="99"/>
    <w:semiHidden/>
    <w:unhideWhenUsed/>
    <w:rsid w:val="009915C8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9915C8"/>
  </w:style>
  <w:style w:type="paragraph" w:styleId="33">
    <w:name w:val="Body Text 3"/>
    <w:basedOn w:val="a1"/>
    <w:link w:val="34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9915C8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9915C8"/>
    <w:pPr>
      <w:spacing w:after="20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9915C8"/>
  </w:style>
  <w:style w:type="paragraph" w:styleId="af9">
    <w:name w:val="Body Text Indent"/>
    <w:basedOn w:val="a1"/>
    <w:link w:val="afa"/>
    <w:uiPriority w:val="99"/>
    <w:semiHidden/>
    <w:unhideWhenUsed/>
    <w:rsid w:val="009915C8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9915C8"/>
  </w:style>
  <w:style w:type="paragraph" w:styleId="27">
    <w:name w:val="Body Text First Indent 2"/>
    <w:basedOn w:val="af9"/>
    <w:link w:val="28"/>
    <w:uiPriority w:val="99"/>
    <w:semiHidden/>
    <w:unhideWhenUsed/>
    <w:rsid w:val="009915C8"/>
    <w:pPr>
      <w:spacing w:after="200"/>
      <w:ind w:firstLine="360"/>
    </w:pPr>
  </w:style>
  <w:style w:type="character" w:customStyle="1" w:styleId="28">
    <w:name w:val="Красная строка 2 Знак"/>
    <w:basedOn w:val="afa"/>
    <w:link w:val="27"/>
    <w:uiPriority w:val="99"/>
    <w:semiHidden/>
    <w:rsid w:val="009915C8"/>
  </w:style>
  <w:style w:type="paragraph" w:styleId="29">
    <w:name w:val="Body Text Indent 2"/>
    <w:basedOn w:val="a1"/>
    <w:link w:val="2a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9915C8"/>
  </w:style>
  <w:style w:type="paragraph" w:styleId="35">
    <w:name w:val="Body Text Indent 3"/>
    <w:basedOn w:val="a1"/>
    <w:link w:val="36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9915C8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afc">
    <w:name w:val="Closing"/>
    <w:basedOn w:val="a1"/>
    <w:link w:val="afd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d">
    <w:name w:val="Прощание Знак"/>
    <w:basedOn w:val="a2"/>
    <w:link w:val="afc"/>
    <w:uiPriority w:val="99"/>
    <w:semiHidden/>
    <w:rsid w:val="009915C8"/>
  </w:style>
  <w:style w:type="table" w:styleId="afe">
    <w:name w:val="Colorful Grid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9915C8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9915C8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915C8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915C8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aff7">
    <w:name w:val="Date"/>
    <w:basedOn w:val="a1"/>
    <w:next w:val="a1"/>
    <w:link w:val="aff8"/>
    <w:uiPriority w:val="99"/>
    <w:semiHidden/>
    <w:unhideWhenUsed/>
    <w:rsid w:val="009915C8"/>
  </w:style>
  <w:style w:type="character" w:customStyle="1" w:styleId="aff8">
    <w:name w:val="Дата Знак"/>
    <w:basedOn w:val="a2"/>
    <w:link w:val="aff7"/>
    <w:uiPriority w:val="99"/>
    <w:semiHidden/>
    <w:rsid w:val="009915C8"/>
  </w:style>
  <w:style w:type="paragraph" w:styleId="aff9">
    <w:name w:val="Document Map"/>
    <w:basedOn w:val="a1"/>
    <w:link w:val="affa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a">
    <w:name w:val="Схема документа Знак"/>
    <w:basedOn w:val="a2"/>
    <w:link w:val="aff9"/>
    <w:uiPriority w:val="99"/>
    <w:semiHidden/>
    <w:rsid w:val="009915C8"/>
    <w:rPr>
      <w:rFonts w:ascii="Segoe UI" w:hAnsi="Segoe UI" w:cs="Segoe UI"/>
      <w:szCs w:val="16"/>
    </w:rPr>
  </w:style>
  <w:style w:type="paragraph" w:styleId="affb">
    <w:name w:val="E-mail Signature"/>
    <w:basedOn w:val="a1"/>
    <w:link w:val="affc"/>
    <w:uiPriority w:val="99"/>
    <w:semiHidden/>
    <w:unhideWhenUsed/>
    <w:rsid w:val="009915C8"/>
    <w:pPr>
      <w:spacing w:after="0" w:line="240" w:lineRule="auto"/>
    </w:pPr>
  </w:style>
  <w:style w:type="character" w:customStyle="1" w:styleId="affc">
    <w:name w:val="Электронная подпись Знак"/>
    <w:basedOn w:val="a2"/>
    <w:link w:val="affb"/>
    <w:uiPriority w:val="99"/>
    <w:semiHidden/>
    <w:rsid w:val="009915C8"/>
  </w:style>
  <w:style w:type="character" w:styleId="affd">
    <w:name w:val="Emphasis"/>
    <w:basedOn w:val="a2"/>
    <w:uiPriority w:val="20"/>
    <w:semiHidden/>
    <w:unhideWhenUsed/>
    <w:qFormat/>
    <w:rsid w:val="009915C8"/>
    <w:rPr>
      <w:i/>
      <w:iCs/>
    </w:rPr>
  </w:style>
  <w:style w:type="character" w:styleId="affe">
    <w:name w:val="endnote reference"/>
    <w:basedOn w:val="a2"/>
    <w:uiPriority w:val="99"/>
    <w:semiHidden/>
    <w:unhideWhenUsed/>
    <w:rsid w:val="009915C8"/>
    <w:rPr>
      <w:vertAlign w:val="superscript"/>
    </w:rPr>
  </w:style>
  <w:style w:type="paragraph" w:styleId="afff">
    <w:name w:val="endnote text"/>
    <w:basedOn w:val="a1"/>
    <w:link w:val="afff0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0">
    <w:name w:val="Текст концевой сноски Знак"/>
    <w:basedOn w:val="a2"/>
    <w:link w:val="afff"/>
    <w:uiPriority w:val="99"/>
    <w:semiHidden/>
    <w:rsid w:val="009915C8"/>
    <w:rPr>
      <w:szCs w:val="20"/>
    </w:rPr>
  </w:style>
  <w:style w:type="paragraph" w:styleId="afff1">
    <w:name w:val="envelope address"/>
    <w:basedOn w:val="a1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2">
    <w:name w:val="FollowedHyperlink"/>
    <w:basedOn w:val="a2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afff3">
    <w:name w:val="footnote reference"/>
    <w:basedOn w:val="a2"/>
    <w:uiPriority w:val="99"/>
    <w:semiHidden/>
    <w:unhideWhenUsed/>
    <w:rsid w:val="009915C8"/>
    <w:rPr>
      <w:vertAlign w:val="superscript"/>
    </w:rPr>
  </w:style>
  <w:style w:type="paragraph" w:styleId="afff4">
    <w:name w:val="footnote text"/>
    <w:basedOn w:val="a1"/>
    <w:link w:val="afff5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afff5">
    <w:name w:val="Текст сноски Знак"/>
    <w:basedOn w:val="a2"/>
    <w:link w:val="afff4"/>
    <w:uiPriority w:val="99"/>
    <w:semiHidden/>
    <w:rsid w:val="009915C8"/>
    <w:rPr>
      <w:szCs w:val="20"/>
    </w:rPr>
  </w:style>
  <w:style w:type="table" w:styleId="-13">
    <w:name w:val="Grid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0">
    <w:name w:val="Grid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0">
    <w:name w:val="Grid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">
    <w:name w:val="Grid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">
    <w:name w:val="Grid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">
    <w:name w:val="Grid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3">
    <w:name w:val="Grid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-43">
    <w:name w:val="Grid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0">
    <w:name w:val="Grid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0">
    <w:name w:val="Grid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">
    <w:name w:val="Grid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">
    <w:name w:val="Grid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">
    <w:name w:val="Grid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3">
    <w:name w:val="Grid Table 5 Dark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-520">
    <w:name w:val="Grid Table 5 Dark Accent 2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-530">
    <w:name w:val="Grid Table 5 Dark Accent 3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-54">
    <w:name w:val="Grid Table 5 Dark Accent 4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-55">
    <w:name w:val="Grid Table 5 Dark Accent 5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-56">
    <w:name w:val="Grid Table 5 Dark Accent 6"/>
    <w:basedOn w:val="a3"/>
    <w:uiPriority w:val="50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-63">
    <w:name w:val="Grid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0">
    <w:name w:val="Grid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0">
    <w:name w:val="Grid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">
    <w:name w:val="Grid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">
    <w:name w:val="Grid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">
    <w:name w:val="Grid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">
    <w:name w:val="Grid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afff6">
    <w:name w:val="header"/>
    <w:basedOn w:val="a1"/>
    <w:link w:val="afff7"/>
    <w:uiPriority w:val="99"/>
    <w:rsid w:val="007014C5"/>
    <w:pPr>
      <w:spacing w:after="0" w:line="240" w:lineRule="auto"/>
    </w:pPr>
  </w:style>
  <w:style w:type="character" w:customStyle="1" w:styleId="afff7">
    <w:name w:val="Верхний колонтитул Знак"/>
    <w:basedOn w:val="a2"/>
    <w:link w:val="afff6"/>
    <w:uiPriority w:val="99"/>
    <w:rsid w:val="007014C5"/>
  </w:style>
  <w:style w:type="character" w:customStyle="1" w:styleId="42">
    <w:name w:val="Заголовок 4 Знак"/>
    <w:basedOn w:val="a2"/>
    <w:link w:val="41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52">
    <w:name w:val="Заголовок 5 Знак"/>
    <w:basedOn w:val="a2"/>
    <w:link w:val="51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9915C8"/>
  </w:style>
  <w:style w:type="paragraph" w:styleId="HTML0">
    <w:name w:val="HTML Address"/>
    <w:basedOn w:val="a1"/>
    <w:link w:val="HTML1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9915C8"/>
    <w:rPr>
      <w:i/>
      <w:iCs/>
    </w:rPr>
  </w:style>
  <w:style w:type="character" w:styleId="HTML2">
    <w:name w:val="HTML Cite"/>
    <w:basedOn w:val="a2"/>
    <w:uiPriority w:val="99"/>
    <w:semiHidden/>
    <w:unhideWhenUsed/>
    <w:rsid w:val="009915C8"/>
    <w:rPr>
      <w:i/>
      <w:iCs/>
    </w:rPr>
  </w:style>
  <w:style w:type="character" w:styleId="HTML3">
    <w:name w:val="HTML Code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9915C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9915C8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9915C8"/>
    <w:rPr>
      <w:i/>
      <w:iCs/>
    </w:rPr>
  </w:style>
  <w:style w:type="character" w:styleId="afff8">
    <w:name w:val="Hyperlink"/>
    <w:basedOn w:val="a2"/>
    <w:uiPriority w:val="99"/>
    <w:semiHidden/>
    <w:unhideWhenUsed/>
    <w:rsid w:val="009915C8"/>
    <w:rPr>
      <w:color w:val="4D4436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afffc">
    <w:name w:val="Выделенная цитата Знак"/>
    <w:basedOn w:val="a2"/>
    <w:link w:val="afffb"/>
    <w:uiPriority w:val="30"/>
    <w:semiHidden/>
    <w:rsid w:val="009915C8"/>
    <w:rPr>
      <w:i/>
      <w:iCs/>
      <w:color w:val="03A996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9915C8"/>
  </w:style>
  <w:style w:type="paragraph" w:styleId="affff2">
    <w:name w:val="List"/>
    <w:basedOn w:val="a1"/>
    <w:uiPriority w:val="99"/>
    <w:semiHidden/>
    <w:unhideWhenUsed/>
    <w:rsid w:val="009915C8"/>
    <w:pPr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9915C8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9915C8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9915C8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9915C8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9915C8"/>
    <w:pPr>
      <w:spacing w:after="120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9915C8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affff4">
    <w:name w:val="List Paragraph"/>
    <w:basedOn w:val="a1"/>
    <w:uiPriority w:val="34"/>
    <w:unhideWhenUsed/>
    <w:qFormat/>
    <w:rsid w:val="009915C8"/>
    <w:pPr>
      <w:ind w:left="720"/>
      <w:contextualSpacing/>
    </w:pPr>
  </w:style>
  <w:style w:type="table" w:styleId="-1a">
    <w:name w:val="List Table 1 Light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121">
    <w:name w:val="List Table 1 Light Accent 2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131">
    <w:name w:val="List Table 1 Light Accent 3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140">
    <w:name w:val="List Table 1 Light Accent 4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150">
    <w:name w:val="List Table 1 Light Accent 5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160">
    <w:name w:val="List Table 1 Light Accent 6"/>
    <w:basedOn w:val="a3"/>
    <w:uiPriority w:val="46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2a">
    <w:name w:val="List Table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221">
    <w:name w:val="List Table 2 Accent 2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231">
    <w:name w:val="List Table 2 Accent 3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240">
    <w:name w:val="List Table 2 Accent 4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250">
    <w:name w:val="List Table 2 Accent 5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260">
    <w:name w:val="List Table 2 Accent 6"/>
    <w:basedOn w:val="a3"/>
    <w:uiPriority w:val="47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3a">
    <w:name w:val="List Table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421">
    <w:name w:val="List Table 4 Accent 2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431">
    <w:name w:val="List Table 4 Accent 3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440">
    <w:name w:val="List Table 4 Accent 4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450">
    <w:name w:val="List Table 4 Accent 5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460">
    <w:name w:val="List Table 4 Accent 6"/>
    <w:basedOn w:val="a3"/>
    <w:uiPriority w:val="49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5a">
    <w:name w:val="List Table 5 Dark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Borders>
        <w:top w:val="single" w:sz="4" w:space="0" w:color="03A996" w:themeColor="accent1"/>
        <w:bottom w:val="single" w:sz="4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-621">
    <w:name w:val="List Table 6 Colorful Accent 2"/>
    <w:basedOn w:val="a3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Borders>
        <w:top w:val="single" w:sz="4" w:space="0" w:color="B33536" w:themeColor="accent2"/>
        <w:bottom w:val="single" w:sz="4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-631">
    <w:name w:val="List Table 6 Colorful Accent 3"/>
    <w:basedOn w:val="a3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Borders>
        <w:top w:val="single" w:sz="4" w:space="0" w:color="E8C94B" w:themeColor="accent3"/>
        <w:bottom w:val="single" w:sz="4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-640">
    <w:name w:val="List Table 6 Colorful Accent 4"/>
    <w:basedOn w:val="a3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Borders>
        <w:top w:val="single" w:sz="4" w:space="0" w:color="2682A6" w:themeColor="accent4"/>
        <w:bottom w:val="single" w:sz="4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-650">
    <w:name w:val="List Table 6 Colorful Accent 5"/>
    <w:basedOn w:val="a3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Borders>
        <w:top w:val="single" w:sz="4" w:space="0" w:color="F08A42" w:themeColor="accent5"/>
        <w:bottom w:val="single" w:sz="4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-660">
    <w:name w:val="List Table 6 Colorful Accent 6"/>
    <w:basedOn w:val="a3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Borders>
        <w:top w:val="single" w:sz="4" w:space="0" w:color="6A5178" w:themeColor="accent6"/>
        <w:bottom w:val="single" w:sz="4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-70">
    <w:name w:val="List Table 7 Colorful"/>
    <w:basedOn w:val="a3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Текст макроса Знак"/>
    <w:basedOn w:val="a2"/>
    <w:link w:val="affff5"/>
    <w:uiPriority w:val="99"/>
    <w:semiHidden/>
    <w:rsid w:val="009915C8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bottom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bottom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bottom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bottom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bottom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bottom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Шапка Знак"/>
    <w:basedOn w:val="a2"/>
    <w:link w:val="affff7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9915C8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9915C8"/>
    <w:pPr>
      <w:spacing w:after="0" w:line="240" w:lineRule="auto"/>
    </w:pPr>
  </w:style>
  <w:style w:type="character" w:customStyle="1" w:styleId="affffc">
    <w:name w:val="Заголовок записки Знак"/>
    <w:basedOn w:val="a2"/>
    <w:link w:val="affffb"/>
    <w:uiPriority w:val="99"/>
    <w:semiHidden/>
    <w:rsid w:val="009915C8"/>
  </w:style>
  <w:style w:type="character" w:styleId="affffd">
    <w:name w:val="page number"/>
    <w:basedOn w:val="a2"/>
    <w:uiPriority w:val="99"/>
    <w:semiHidden/>
    <w:unhideWhenUsed/>
    <w:rsid w:val="009915C8"/>
  </w:style>
  <w:style w:type="table" w:styleId="15">
    <w:name w:val="Plain Table 1"/>
    <w:basedOn w:val="a3"/>
    <w:uiPriority w:val="41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991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9915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Текст Знак"/>
    <w:basedOn w:val="a2"/>
    <w:link w:val="affffe"/>
    <w:uiPriority w:val="99"/>
    <w:semiHidden/>
    <w:rsid w:val="009915C8"/>
    <w:rPr>
      <w:rFonts w:ascii="Consolas" w:hAnsi="Consolas"/>
      <w:szCs w:val="21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9915C8"/>
  </w:style>
  <w:style w:type="character" w:customStyle="1" w:styleId="afffff1">
    <w:name w:val="Приветствие Знак"/>
    <w:basedOn w:val="a2"/>
    <w:link w:val="afffff0"/>
    <w:uiPriority w:val="99"/>
    <w:semiHidden/>
    <w:rsid w:val="009915C8"/>
  </w:style>
  <w:style w:type="paragraph" w:styleId="afffff2">
    <w:name w:val="Signature"/>
    <w:basedOn w:val="a1"/>
    <w:link w:val="afffff3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9915C8"/>
  </w:style>
  <w:style w:type="character" w:styleId="afffff4">
    <w:name w:val="Strong"/>
    <w:basedOn w:val="a2"/>
    <w:uiPriority w:val="22"/>
    <w:semiHidden/>
    <w:unhideWhenUsed/>
    <w:qFormat/>
    <w:rsid w:val="009915C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9915C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9915C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9915C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9915C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9915C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9915C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9915C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9915C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9915C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9915C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b">
    <w:name w:val="Table List 1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9915C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9915C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9915C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9915C8"/>
    <w:pPr>
      <w:spacing w:after="0"/>
      <w:ind w:left="220" w:hanging="220"/>
    </w:pPr>
  </w:style>
  <w:style w:type="paragraph" w:styleId="afffffb">
    <w:name w:val="table of figures"/>
    <w:basedOn w:val="a1"/>
    <w:next w:val="a1"/>
    <w:uiPriority w:val="99"/>
    <w:semiHidden/>
    <w:unhideWhenUsed/>
    <w:rsid w:val="009915C8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9915C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9915C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9915C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9915C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991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c">
    <w:name w:val="Table Web 1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9915C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9915C8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9915C8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9915C8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9915C8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9915C8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9915C8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9915C8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9915C8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9915C8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affffff0">
    <w:name w:val="Контактные данные"/>
    <w:basedOn w:val="a1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F0291189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DAC762531E4EA287B33D5642642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627A30-B74E-4E4B-8771-5BEC182454D1}"/>
      </w:docPartPr>
      <w:docPartBody>
        <w:p w:rsidR="00000000" w:rsidRDefault="00643642">
          <w:pPr>
            <w:pStyle w:val="61DAC762531E4EA287B33D5642642023"/>
          </w:pPr>
          <w:r>
            <w:rPr>
              <w:lang w:bidi="ru-RU"/>
            </w:rPr>
            <w:t>Название компании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5057B2"/>
    <w:lvl w:ilvl="0">
      <w:start w:val="1"/>
      <w:numFmt w:val="bullet"/>
      <w:pStyle w:val="a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E"/>
    <w:rsid w:val="00643642"/>
    <w:rsid w:val="00B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E77D974BA8548D3916BC17E98E50943">
    <w:name w:val="9E77D974BA8548D3916BC17E98E50943"/>
  </w:style>
  <w:style w:type="paragraph" w:customStyle="1" w:styleId="684523D7E28344AC8805A3911F0D5F88">
    <w:name w:val="684523D7E28344AC8805A3911F0D5F88"/>
  </w:style>
  <w:style w:type="paragraph" w:customStyle="1" w:styleId="56C29DF36EB84E5D88E2DAC6B94AA957">
    <w:name w:val="56C29DF36EB84E5D88E2DAC6B94AA957"/>
  </w:style>
  <w:style w:type="paragraph" w:styleId="a">
    <w:name w:val="List Bullet"/>
    <w:basedOn w:val="a0"/>
    <w:uiPriority w:val="1"/>
    <w:rsid w:val="00B20D7E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C7D5F9F48FC34D018DF3EDFD32A0859B">
    <w:name w:val="C7D5F9F48FC34D018DF3EDFD32A0859B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DE9A0CC9774D4AD89E8404445E5E79B2">
    <w:name w:val="DE9A0CC9774D4AD89E8404445E5E79B2"/>
  </w:style>
  <w:style w:type="paragraph" w:customStyle="1" w:styleId="3C06291EE26C4D858D1F78644223B49B">
    <w:name w:val="3C06291EE26C4D858D1F78644223B49B"/>
  </w:style>
  <w:style w:type="paragraph" w:customStyle="1" w:styleId="3AE85A7479084B67AB93D882976923A7">
    <w:name w:val="3AE85A7479084B67AB93D882976923A7"/>
  </w:style>
  <w:style w:type="paragraph" w:customStyle="1" w:styleId="498129504104460BA2E3ECD39F8A39E8">
    <w:name w:val="498129504104460BA2E3ECD39F8A39E8"/>
  </w:style>
  <w:style w:type="paragraph" w:customStyle="1" w:styleId="57901D7603504ACCAA115EF2130F845C">
    <w:name w:val="57901D7603504ACCAA115EF2130F845C"/>
  </w:style>
  <w:style w:type="paragraph" w:customStyle="1" w:styleId="60E846F98D3641A28C99A1FFF0CBF38B">
    <w:name w:val="60E846F98D3641A28C99A1FFF0CBF38B"/>
  </w:style>
  <w:style w:type="paragraph" w:customStyle="1" w:styleId="4C1E62F7B07245FDBE39845813E74D46">
    <w:name w:val="4C1E62F7B07245FDBE39845813E74D46"/>
  </w:style>
  <w:style w:type="paragraph" w:customStyle="1" w:styleId="C0F90860635C4E31AA70F415916DB1E7">
    <w:name w:val="C0F90860635C4E31AA70F415916DB1E7"/>
  </w:style>
  <w:style w:type="paragraph" w:customStyle="1" w:styleId="086BF626E28F4FEB8381592D209D4F26">
    <w:name w:val="086BF626E28F4FEB8381592D209D4F26"/>
  </w:style>
  <w:style w:type="paragraph" w:customStyle="1" w:styleId="61DAC762531E4EA287B33D5642642023">
    <w:name w:val="61DAC762531E4EA287B33D5642642023"/>
  </w:style>
  <w:style w:type="paragraph" w:customStyle="1" w:styleId="3AAF707B5A484E32A54CE5A762C34992">
    <w:name w:val="3AAF707B5A484E32A54CE5A762C34992"/>
  </w:style>
  <w:style w:type="paragraph" w:customStyle="1" w:styleId="8D380C352B5243BFAC5C9EBD26D131FD">
    <w:name w:val="8D380C352B5243BFAC5C9EBD26D131FD"/>
  </w:style>
  <w:style w:type="paragraph" w:customStyle="1" w:styleId="FB77ACB1EA9343E6BE4C028B840AE1FF">
    <w:name w:val="FB77ACB1EA9343E6BE4C028B840AE1FF"/>
  </w:style>
  <w:style w:type="character" w:customStyle="1" w:styleId="20">
    <w:name w:val="Заголовок 2 Знак"/>
    <w:basedOn w:val="a1"/>
    <w:link w:val="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17A847E58E1347F7AA5DBF5D65D2DB67">
    <w:name w:val="17A847E58E1347F7AA5DBF5D65D2DB67"/>
  </w:style>
  <w:style w:type="paragraph" w:customStyle="1" w:styleId="18C90E94E41F42ECB3565EA5F895903D">
    <w:name w:val="18C90E94E41F42ECB3565EA5F895903D"/>
  </w:style>
  <w:style w:type="paragraph" w:customStyle="1" w:styleId="C3F12E5F92424A8F8BD9100931671916">
    <w:name w:val="C3F12E5F92424A8F8BD9100931671916"/>
  </w:style>
  <w:style w:type="paragraph" w:customStyle="1" w:styleId="716768FA04A941C1860C87036388D8F9">
    <w:name w:val="716768FA04A941C1860C87036388D8F9"/>
  </w:style>
  <w:style w:type="paragraph" w:customStyle="1" w:styleId="1E7CA89321134E7BB79892DC213DF679">
    <w:name w:val="1E7CA89321134E7BB79892DC213DF679"/>
  </w:style>
  <w:style w:type="paragraph" w:customStyle="1" w:styleId="5C442AD06CB442569E41DFBE8D14C31A">
    <w:name w:val="5C442AD06CB442569E41DFBE8D14C31A"/>
  </w:style>
  <w:style w:type="paragraph" w:customStyle="1" w:styleId="EB6E618B613A4ACDA85DC539AC34BB7E">
    <w:name w:val="EB6E618B613A4ACDA85DC539AC34BB7E"/>
  </w:style>
  <w:style w:type="paragraph" w:customStyle="1" w:styleId="83BB3B0EA44547C1BD2985B64BADB791">
    <w:name w:val="83BB3B0EA44547C1BD2985B64BADB791"/>
  </w:style>
  <w:style w:type="paragraph" w:customStyle="1" w:styleId="2C534C15EF6F43099FCD2129BC9AADBF">
    <w:name w:val="2C534C15EF6F43099FCD2129BC9AADBF"/>
  </w:style>
  <w:style w:type="paragraph" w:customStyle="1" w:styleId="F1076B26FEC8410E8E922D70EB97245F">
    <w:name w:val="F1076B26FEC8410E8E922D70EB97245F"/>
  </w:style>
  <w:style w:type="paragraph" w:customStyle="1" w:styleId="905A6AC3F1D14ACA87A63AD1D4169DBE">
    <w:name w:val="905A6AC3F1D14ACA87A63AD1D4169DBE"/>
  </w:style>
  <w:style w:type="paragraph" w:customStyle="1" w:styleId="89C28650F12C43989CE2B0AF03EDEFAC">
    <w:name w:val="89C28650F12C43989CE2B0AF03EDEFAC"/>
  </w:style>
  <w:style w:type="paragraph" w:customStyle="1" w:styleId="01D6A7A65758444DA0563DB95BB17EA7">
    <w:name w:val="01D6A7A65758444DA0563DB95BB17EA7"/>
    <w:rsid w:val="00B20D7E"/>
  </w:style>
  <w:style w:type="paragraph" w:customStyle="1" w:styleId="63C706CCB44644A0BC0F5E3B2FD41BA1">
    <w:name w:val="63C706CCB44644A0BC0F5E3B2FD41BA1"/>
    <w:rsid w:val="00B20D7E"/>
  </w:style>
  <w:style w:type="paragraph" w:customStyle="1" w:styleId="73126F2F873942CBAC755376D97DCE40">
    <w:name w:val="73126F2F873942CBAC755376D97DCE40"/>
    <w:rsid w:val="00B20D7E"/>
  </w:style>
  <w:style w:type="paragraph" w:customStyle="1" w:styleId="09C9AF9FDE194D07A6CC03AB4C7DC673">
    <w:name w:val="09C9AF9FDE194D07A6CC03AB4C7DC673"/>
    <w:rsid w:val="00B20D7E"/>
  </w:style>
  <w:style w:type="paragraph" w:customStyle="1" w:styleId="4E217E53C0464F608E05C3EEAD212896">
    <w:name w:val="4E217E53C0464F608E05C3EEAD212896"/>
    <w:rsid w:val="00B20D7E"/>
  </w:style>
  <w:style w:type="paragraph" w:customStyle="1" w:styleId="0DB115A5CD924F999919E2067196ED12">
    <w:name w:val="0DB115A5CD924F999919E2067196ED12"/>
    <w:rsid w:val="00B20D7E"/>
  </w:style>
  <w:style w:type="paragraph" w:customStyle="1" w:styleId="AAA88B15BC6F4C30AACF9C420AE21169">
    <w:name w:val="AAA88B15BC6F4C30AACF9C420AE21169"/>
    <w:rsid w:val="00B20D7E"/>
  </w:style>
  <w:style w:type="paragraph" w:customStyle="1" w:styleId="E7DDBD9208CE4AF0A5FF629B19868DCB">
    <w:name w:val="E7DDBD9208CE4AF0A5FF629B19868DCB"/>
    <w:rsid w:val="00B20D7E"/>
  </w:style>
  <w:style w:type="paragraph" w:customStyle="1" w:styleId="F578B0AD39E144CA96A9D699549FEC27">
    <w:name w:val="F578B0AD39E144CA96A9D699549FEC27"/>
    <w:rsid w:val="00B20D7E"/>
  </w:style>
  <w:style w:type="paragraph" w:customStyle="1" w:styleId="F4666DF92E434592A365E936867C6EC3">
    <w:name w:val="F4666DF92E434592A365E936867C6EC3"/>
    <w:rsid w:val="00B20D7E"/>
  </w:style>
  <w:style w:type="paragraph" w:customStyle="1" w:styleId="FD5ACBA803754E79823088907F1143AF">
    <w:name w:val="FD5ACBA803754E79823088907F1143AF"/>
    <w:rsid w:val="00B20D7E"/>
  </w:style>
  <w:style w:type="paragraph" w:customStyle="1" w:styleId="A2D605F552424D32B5AC91C25F1DD866">
    <w:name w:val="A2D605F552424D32B5AC91C25F1DD866"/>
    <w:rsid w:val="00B20D7E"/>
  </w:style>
  <w:style w:type="paragraph" w:customStyle="1" w:styleId="AC14B6C94BE646DA822BAF352B4FA800">
    <w:name w:val="AC14B6C94BE646DA822BAF352B4FA800"/>
    <w:rsid w:val="00B20D7E"/>
  </w:style>
  <w:style w:type="paragraph" w:customStyle="1" w:styleId="DEB7AF881C4E4AEB8A09726A0D496165">
    <w:name w:val="DEB7AF881C4E4AEB8A09726A0D496165"/>
    <w:rsid w:val="00B20D7E"/>
  </w:style>
  <w:style w:type="paragraph" w:customStyle="1" w:styleId="3D8623C6E452421D8C5D1B76A4497C4B">
    <w:name w:val="3D8623C6E452421D8C5D1B76A4497C4B"/>
    <w:rsid w:val="00B20D7E"/>
  </w:style>
  <w:style w:type="paragraph" w:customStyle="1" w:styleId="34A39137D0884D0CB544E7EF8AE8B8E5">
    <w:name w:val="34A39137D0884D0CB544E7EF8AE8B8E5"/>
    <w:rsid w:val="00B20D7E"/>
  </w:style>
  <w:style w:type="paragraph" w:customStyle="1" w:styleId="97D0F058C04F4899A1B72A56F4603171">
    <w:name w:val="97D0F058C04F4899A1B72A56F4603171"/>
    <w:rsid w:val="00B20D7E"/>
  </w:style>
  <w:style w:type="paragraph" w:customStyle="1" w:styleId="52FABCC6883E41478E535B9375425A77">
    <w:name w:val="52FABCC6883E41478E535B9375425A77"/>
    <w:rsid w:val="00B20D7E"/>
  </w:style>
  <w:style w:type="paragraph" w:customStyle="1" w:styleId="E3A9C46CF25948D192D6687E3C5A6B57">
    <w:name w:val="E3A9C46CF25948D192D6687E3C5A6B57"/>
    <w:rsid w:val="00B20D7E"/>
  </w:style>
  <w:style w:type="paragraph" w:customStyle="1" w:styleId="7D02972225A64B15B94BB5484CBC1EEF">
    <w:name w:val="7D02972225A64B15B94BB5484CBC1EEF"/>
    <w:rsid w:val="00B20D7E"/>
  </w:style>
  <w:style w:type="paragraph" w:customStyle="1" w:styleId="9BF8500ED3D748629637847E96C5B1AA">
    <w:name w:val="9BF8500ED3D748629637847E96C5B1AA"/>
    <w:rsid w:val="00B20D7E"/>
  </w:style>
  <w:style w:type="paragraph" w:customStyle="1" w:styleId="77720B8EB3714D4E9FAE9A3F5BAC4CD3">
    <w:name w:val="77720B8EB3714D4E9FAE9A3F5BAC4CD3"/>
    <w:rsid w:val="00B20D7E"/>
  </w:style>
  <w:style w:type="paragraph" w:customStyle="1" w:styleId="EC3BE1AE024D42A18741A6B63F83DA20">
    <w:name w:val="EC3BE1AE024D42A18741A6B63F83DA20"/>
    <w:rsid w:val="00B20D7E"/>
  </w:style>
  <w:style w:type="paragraph" w:customStyle="1" w:styleId="9CF0EE89B1AF488B84FA840CF632AFB2">
    <w:name w:val="9CF0EE89B1AF488B84FA840CF632AFB2"/>
    <w:rsid w:val="00B20D7E"/>
  </w:style>
  <w:style w:type="paragraph" w:customStyle="1" w:styleId="5457A9E9AC4D40049FDEBE91BEF5600A">
    <w:name w:val="5457A9E9AC4D40049FDEBE91BEF5600A"/>
    <w:rsid w:val="00B20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TF02911897.dotx</Template>
  <TotalTime>17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DOGMEAT</dc:creator>
  <cp:keywords>Excel</cp:keywords>
  <cp:lastModifiedBy>DOGMEAT</cp:lastModifiedBy>
  <cp:revision>2</cp:revision>
  <dcterms:created xsi:type="dcterms:W3CDTF">2018-12-11T14:41:00Z</dcterms:created>
  <dcterms:modified xsi:type="dcterms:W3CDTF">2018-12-11T15:01:00Z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